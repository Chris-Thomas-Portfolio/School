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C231" w14:textId="77777777" w:rsidR="009579A0" w:rsidRDefault="009579A0">
      <w:pPr>
        <w:pStyle w:val="NoSpacing"/>
      </w:pPr>
    </w:p>
    <w:sdt>
      <w:sdtPr>
        <w:rPr>
          <w:rFonts w:eastAsiaTheme="minorHAnsi"/>
        </w:rPr>
        <w:id w:val="1356623750"/>
        <w:docPartObj>
          <w:docPartGallery w:val="Cover Pages"/>
          <w:docPartUnique/>
        </w:docPartObj>
      </w:sdtPr>
      <w:sdtEndPr/>
      <w:sdtContent>
        <w:p w14:paraId="1F9E8414" w14:textId="77777777" w:rsidR="009579A0" w:rsidRDefault="009579A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4EFF98" wp14:editId="39B0496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D59164" w14:textId="1D40291E" w:rsidR="009579A0" w:rsidRDefault="003C6E1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1/26/2022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84EFF9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D59164" w14:textId="1D40291E" w:rsidR="009579A0" w:rsidRDefault="003C6E1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1/26/2022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FBDBF1" wp14:editId="6B316DE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0593E2" w14:textId="77777777" w:rsidR="009579A0" w:rsidRDefault="00CA399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6E1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Christopher Thomas</w:t>
                                    </w:r>
                                  </w:sdtContent>
                                </w:sdt>
                              </w:p>
                              <w:p w14:paraId="75072229" w14:textId="77777777" w:rsidR="009579A0" w:rsidRDefault="00CA399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79A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CST 231 – Digital System Design 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FBDB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40593E2" w14:textId="77777777" w:rsidR="009579A0" w:rsidRDefault="00CA399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C6E1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Christopher Thomas</w:t>
                              </w:r>
                            </w:sdtContent>
                          </w:sdt>
                        </w:p>
                        <w:p w14:paraId="75072229" w14:textId="77777777" w:rsidR="009579A0" w:rsidRDefault="00CA399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79A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CST 231 – Digital System Design 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51864A" wp14:editId="6C99A33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E68E78" w14:textId="2F3BD4FA" w:rsidR="009579A0" w:rsidRDefault="00CA399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79A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Lab </w:t>
                                    </w:r>
                                    <w:r w:rsidR="003C6E1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02</w:t>
                                    </w:r>
                                  </w:sdtContent>
                                </w:sdt>
                              </w:p>
                              <w:p w14:paraId="09F476E7" w14:textId="7750666F" w:rsidR="009579A0" w:rsidRDefault="00CA399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6E1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16-bit Counter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51864A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AE68E78" w14:textId="2F3BD4FA" w:rsidR="009579A0" w:rsidRDefault="00CA399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579A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Lab </w:t>
                              </w:r>
                              <w:r w:rsidR="003C6E1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02</w:t>
                              </w:r>
                            </w:sdtContent>
                          </w:sdt>
                        </w:p>
                        <w:p w14:paraId="09F476E7" w14:textId="7750666F" w:rsidR="009579A0" w:rsidRDefault="00CA399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C6E1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16-bit Counter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7D9CDFF" w14:textId="77777777" w:rsidR="00B920C6" w:rsidRDefault="009579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D17691E" wp14:editId="662892B7">
                    <wp:simplePos x="0" y="0"/>
                    <wp:positionH relativeFrom="page">
                      <wp:posOffset>3267792</wp:posOffset>
                    </wp:positionH>
                    <wp:positionV relativeFrom="page">
                      <wp:posOffset>9212580</wp:posOffset>
                    </wp:positionV>
                    <wp:extent cx="3657600" cy="365760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4234C" w14:textId="77777777" w:rsidR="009579A0" w:rsidRPr="009579A0" w:rsidRDefault="00CA399E" w:rsidP="009579A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43040407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6E1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Christopher Thomas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17691E" id="Text Box 11" o:spid="_x0000_s1057" type="#_x0000_t202" style="position:absolute;margin-left:257.3pt;margin-top:725.4pt;width:4in;height:28.8pt;z-index:25166336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" filled="f" stroked="f" strokeweight=".5pt">
                    <v:textbox style="mso-fit-shape-to-text:t" inset="0,0,0,0">
                      <w:txbxContent>
                        <w:p w14:paraId="54F4234C" w14:textId="77777777" w:rsidR="009579A0" w:rsidRPr="009579A0" w:rsidRDefault="00CA399E" w:rsidP="009579A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43040407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C6E1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Christopher Thomas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D1CCA02" w14:textId="79C0B9BA" w:rsidR="009579A0" w:rsidRPr="00B920C6" w:rsidRDefault="009579A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231304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7E965B" w14:textId="77777777" w:rsidR="009579A0" w:rsidRDefault="009579A0">
          <w:pPr>
            <w:pStyle w:val="TOCHeading"/>
          </w:pPr>
          <w:r>
            <w:t>Table of Contents</w:t>
          </w:r>
        </w:p>
        <w:p w14:paraId="7C40D801" w14:textId="503B6EA0" w:rsidR="00E54B78" w:rsidRDefault="009579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4351654" w:history="1">
            <w:r w:rsidR="00E54B78" w:rsidRPr="00770BEB">
              <w:rPr>
                <w:rStyle w:val="Hyperlink"/>
                <w:noProof/>
              </w:rPr>
              <w:t>Abstract</w:t>
            </w:r>
            <w:r w:rsidR="00E54B78">
              <w:rPr>
                <w:noProof/>
                <w:webHidden/>
              </w:rPr>
              <w:tab/>
            </w:r>
            <w:r w:rsidR="00E54B78">
              <w:rPr>
                <w:noProof/>
                <w:webHidden/>
              </w:rPr>
              <w:fldChar w:fldCharType="begin"/>
            </w:r>
            <w:r w:rsidR="00E54B78">
              <w:rPr>
                <w:noProof/>
                <w:webHidden/>
              </w:rPr>
              <w:instrText xml:space="preserve"> PAGEREF _Toc94351654 \h </w:instrText>
            </w:r>
            <w:r w:rsidR="00E54B78">
              <w:rPr>
                <w:noProof/>
                <w:webHidden/>
              </w:rPr>
            </w:r>
            <w:r w:rsidR="00E54B78">
              <w:rPr>
                <w:noProof/>
                <w:webHidden/>
              </w:rPr>
              <w:fldChar w:fldCharType="separate"/>
            </w:r>
            <w:r w:rsidR="00E54B78">
              <w:rPr>
                <w:noProof/>
                <w:webHidden/>
              </w:rPr>
              <w:t>4</w:t>
            </w:r>
            <w:r w:rsidR="00E54B78">
              <w:rPr>
                <w:noProof/>
                <w:webHidden/>
              </w:rPr>
              <w:fldChar w:fldCharType="end"/>
            </w:r>
          </w:hyperlink>
        </w:p>
        <w:p w14:paraId="5EAB9E1D" w14:textId="3156F50D" w:rsidR="00E54B78" w:rsidRDefault="00E54B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55" w:history="1">
            <w:r w:rsidRPr="00770BE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B332" w14:textId="6B5CE40D" w:rsidR="00E54B78" w:rsidRDefault="00E54B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56" w:history="1">
            <w:r w:rsidRPr="00770BEB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07E3F" w14:textId="06E66D9B" w:rsidR="00E54B78" w:rsidRDefault="00E54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57" w:history="1">
            <w:r w:rsidRPr="00770BEB">
              <w:rPr>
                <w:rStyle w:val="Hyperlink"/>
                <w:noProof/>
              </w:rPr>
              <w:t>Physical hardware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251C" w14:textId="309FDF0D" w:rsidR="00E54B78" w:rsidRDefault="00E54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58" w:history="1">
            <w:r w:rsidRPr="00770BEB">
              <w:rPr>
                <w:rStyle w:val="Hyperlink"/>
                <w:noProof/>
              </w:rPr>
              <w:t>Synthesized hardware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45E25" w14:textId="0EC64131" w:rsidR="00E54B78" w:rsidRDefault="00E54B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59" w:history="1">
            <w:r w:rsidRPr="00770BEB">
              <w:rPr>
                <w:rStyle w:val="Hyperlink"/>
                <w:noProof/>
              </w:rPr>
              <w:t>Design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C630A" w14:textId="78253EA8" w:rsidR="00E54B78" w:rsidRDefault="00E54B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60" w:history="1">
            <w:r w:rsidRPr="00770BEB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08047" w14:textId="5DE46C62" w:rsidR="00E54B78" w:rsidRDefault="00E54B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61" w:history="1">
            <w:r w:rsidRPr="00770BEB">
              <w:rPr>
                <w:rStyle w:val="Hyperlink"/>
                <w:noProof/>
              </w:rPr>
              <w:t>Simulation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5F131" w14:textId="40C1CAAF" w:rsidR="00E54B78" w:rsidRDefault="00E54B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62" w:history="1">
            <w:r w:rsidRPr="00770BEB">
              <w:rPr>
                <w:rStyle w:val="Hyperlink"/>
                <w:noProof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D6FE" w14:textId="51EFE46E" w:rsidR="00E54B78" w:rsidRDefault="00E54B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63" w:history="1">
            <w:r w:rsidRPr="00770BEB">
              <w:rPr>
                <w:rStyle w:val="Hyperlink"/>
                <w:noProof/>
              </w:rPr>
              <w:t>Results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EA138" w14:textId="07CE741D" w:rsidR="00E54B78" w:rsidRDefault="00E54B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64" w:history="1">
            <w:r w:rsidRPr="00770BEB">
              <w:rPr>
                <w:rStyle w:val="Hyperlink"/>
                <w:noProof/>
              </w:rPr>
              <w:t>Appendix –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BE1C" w14:textId="09680C64" w:rsidR="00E54B78" w:rsidRDefault="00E54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65" w:history="1">
            <w:r w:rsidRPr="00770BEB">
              <w:rPr>
                <w:rStyle w:val="Hyperlink"/>
                <w:noProof/>
              </w:rPr>
              <w:t>A-1 Pin Mapping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8E6B5" w14:textId="1D13101D" w:rsidR="00E54B78" w:rsidRDefault="00E54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66" w:history="1">
            <w:r w:rsidRPr="00770BEB">
              <w:rPr>
                <w:rStyle w:val="Hyperlink"/>
                <w:noProof/>
              </w:rPr>
              <w:t>A-2 RTL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5984" w14:textId="46E8066D" w:rsidR="00E54B78" w:rsidRDefault="00E54B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67" w:history="1">
            <w:r w:rsidRPr="00770BEB">
              <w:rPr>
                <w:rStyle w:val="Hyperlink"/>
                <w:noProof/>
              </w:rPr>
              <w:t>A-2.a clk_divider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1D36E" w14:textId="40A0758A" w:rsidR="00E54B78" w:rsidRDefault="00E54B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68" w:history="1">
            <w:r w:rsidRPr="00770BEB">
              <w:rPr>
                <w:rStyle w:val="Hyperlink"/>
                <w:noProof/>
              </w:rPr>
              <w:t>A-2.b 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8D877" w14:textId="5A5732F8" w:rsidR="00E54B78" w:rsidRDefault="00E54B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69" w:history="1">
            <w:r w:rsidRPr="00770BEB">
              <w:rPr>
                <w:rStyle w:val="Hyperlink"/>
                <w:noProof/>
              </w:rPr>
              <w:t>A-2.c bcd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5005F" w14:textId="12D33C91" w:rsidR="00E54B78" w:rsidRDefault="00E54B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70" w:history="1">
            <w:r w:rsidRPr="00770BEB">
              <w:rPr>
                <w:rStyle w:val="Hyperlink"/>
                <w:noProof/>
              </w:rPr>
              <w:t>A-2.d bcd_decimal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C0201" w14:textId="5B422698" w:rsidR="00E54B78" w:rsidRDefault="00E54B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71" w:history="1">
            <w:r w:rsidRPr="00770BEB">
              <w:rPr>
                <w:rStyle w:val="Hyperlink"/>
                <w:noProof/>
              </w:rPr>
              <w:t>A-2.e top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DF71" w14:textId="4432EA84" w:rsidR="00E54B78" w:rsidRDefault="00E54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72" w:history="1">
            <w:r w:rsidRPr="00770BEB">
              <w:rPr>
                <w:rStyle w:val="Hyperlink"/>
                <w:noProof/>
              </w:rPr>
              <w:t>A-3 Module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9CE4A" w14:textId="2C364B30" w:rsidR="00E54B78" w:rsidRDefault="00E54B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73" w:history="1">
            <w:r w:rsidRPr="00770BEB">
              <w:rPr>
                <w:rStyle w:val="Hyperlink"/>
                <w:noProof/>
              </w:rPr>
              <w:t>A-3.a clk_divider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BB75D" w14:textId="5A11DC29" w:rsidR="00E54B78" w:rsidRDefault="00E54B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74" w:history="1">
            <w:r w:rsidRPr="00770BEB">
              <w:rPr>
                <w:rStyle w:val="Hyperlink"/>
                <w:noProof/>
              </w:rPr>
              <w:t>A-3.b 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63363" w14:textId="1089709E" w:rsidR="00E54B78" w:rsidRDefault="00E54B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75" w:history="1">
            <w:r w:rsidRPr="00770BEB">
              <w:rPr>
                <w:rStyle w:val="Hyperlink"/>
                <w:noProof/>
              </w:rPr>
              <w:t>A-3.c 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5D8A" w14:textId="3A3D3650" w:rsidR="00E54B78" w:rsidRDefault="00E54B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76" w:history="1">
            <w:r w:rsidRPr="00770BEB">
              <w:rPr>
                <w:rStyle w:val="Hyperlink"/>
                <w:noProof/>
              </w:rPr>
              <w:t>A-3.d bcd_decimal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6BA6" w14:textId="70FB87E7" w:rsidR="00E54B78" w:rsidRDefault="00E54B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77" w:history="1">
            <w:r w:rsidRPr="00770BEB">
              <w:rPr>
                <w:rStyle w:val="Hyperlink"/>
                <w:noProof/>
              </w:rPr>
              <w:t>A-3.e top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842A" w14:textId="7D894181" w:rsidR="00E54B78" w:rsidRDefault="00E54B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78" w:history="1">
            <w:r w:rsidRPr="00770BEB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1653" w14:textId="1422B700" w:rsidR="00E54B78" w:rsidRDefault="00E54B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351679" w:history="1">
            <w:r w:rsidRPr="00770BE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_Toc94351679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9015" w14:textId="55554A8A" w:rsidR="009579A0" w:rsidRDefault="009579A0">
          <w:r>
            <w:rPr>
              <w:b/>
              <w:bCs/>
              <w:noProof/>
            </w:rPr>
            <w:fldChar w:fldCharType="end"/>
          </w:r>
        </w:p>
      </w:sdtContent>
    </w:sdt>
    <w:p w14:paraId="4FAE4AE6" w14:textId="1536539E" w:rsidR="009579A0" w:rsidRDefault="009579A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45A2464D" w14:textId="4A969EC8" w:rsidR="00683BCD" w:rsidRDefault="009579A0" w:rsidP="00846271">
      <w:pPr>
        <w:pStyle w:val="Heading1"/>
      </w:pPr>
      <w:bookmarkStart w:id="0" w:name="_Toc94351654"/>
      <w:r>
        <w:lastRenderedPageBreak/>
        <w:t>Abstract</w:t>
      </w:r>
      <w:bookmarkEnd w:id="0"/>
    </w:p>
    <w:p w14:paraId="49BF3BE0" w14:textId="428F0C7C" w:rsidR="00683BCD" w:rsidRDefault="00683BCD">
      <w:r>
        <w:t xml:space="preserve">For this lab a 16-bit counter was created and converted from a binary value into BCD and that BCD value was then decoded and outputted on 5 seven-segment displays. This was achieved by </w:t>
      </w:r>
      <w:r w:rsidR="00BF6BFC">
        <w:t>creating a module that handled each of the following tasks. T</w:t>
      </w:r>
      <w:r w:rsidR="004808B1">
        <w:t>he on board 50MHz clock being divided so that the counting output could be visible to the human eye.</w:t>
      </w:r>
      <w:r w:rsidR="004808B1" w:rsidRPr="004808B1">
        <w:t xml:space="preserve"> </w:t>
      </w:r>
      <w:r w:rsidR="004808B1">
        <w:t>By dividing the signal, the counter could now simply count by 1 each clock signal.  U</w:t>
      </w:r>
      <w:r>
        <w:t xml:space="preserve">sing the double </w:t>
      </w:r>
      <w:r w:rsidR="00846271">
        <w:t>dabble</w:t>
      </w:r>
      <w:r>
        <w:t xml:space="preserve"> </w:t>
      </w:r>
      <w:r w:rsidR="004808B1">
        <w:t>algorithm to convert the 16-bit binary value to a BCD</w:t>
      </w:r>
      <w:r w:rsidR="00BF6BFC">
        <w:t xml:space="preserve"> value</w:t>
      </w:r>
      <w:r w:rsidR="004808B1">
        <w:t xml:space="preserve">. </w:t>
      </w:r>
      <w:r w:rsidR="00BF6BFC">
        <w:t>And finally decoding the BCD for display on the seven-segment displays.</w:t>
      </w:r>
      <w:r w:rsidR="00846271">
        <w:t xml:space="preserve"> A parameterized double dabble algorithm was essential to the logic of converting a 16-bit number to BCD.</w:t>
      </w:r>
      <w:r w:rsidR="009579A0">
        <w:br w:type="page"/>
      </w:r>
    </w:p>
    <w:p w14:paraId="0E98EC2E" w14:textId="04DEB71C" w:rsidR="009579A0" w:rsidRDefault="009579A0" w:rsidP="009579A0">
      <w:pPr>
        <w:pStyle w:val="Heading1"/>
      </w:pPr>
      <w:bookmarkStart w:id="1" w:name="_Toc94351655"/>
      <w:r>
        <w:lastRenderedPageBreak/>
        <w:t>Introduction</w:t>
      </w:r>
      <w:bookmarkEnd w:id="1"/>
    </w:p>
    <w:p w14:paraId="6F235A47" w14:textId="6A09EFC0" w:rsidR="00846271" w:rsidRDefault="007F152E" w:rsidP="00846271">
      <w:r>
        <w:rPr>
          <w:noProof/>
        </w:rPr>
        <w:drawing>
          <wp:inline distT="0" distB="0" distL="0" distR="0" wp14:anchorId="3522D3FB" wp14:editId="1457093C">
            <wp:extent cx="5943600" cy="3586480"/>
            <wp:effectExtent l="0" t="0" r="0" b="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985B" w14:textId="02402798" w:rsidR="007F152E" w:rsidRDefault="00941AC4" w:rsidP="00846271">
      <w:r>
        <w:t xml:space="preserve">The goal of this lab is to create a functional 16-bit counter that counts from 0 – 65,536 fast enough that it doesn’t take all day but slow enough to still be visible to anyone looking at the seven-segment displays. </w:t>
      </w:r>
    </w:p>
    <w:p w14:paraId="275903F0" w14:textId="77777777" w:rsidR="009579A0" w:rsidRDefault="009579A0" w:rsidP="009579A0">
      <w:pPr>
        <w:pStyle w:val="Heading1"/>
      </w:pPr>
      <w:bookmarkStart w:id="2" w:name="_Toc94351656"/>
      <w:r>
        <w:t>Design</w:t>
      </w:r>
      <w:bookmarkEnd w:id="2"/>
    </w:p>
    <w:p w14:paraId="13858ABF" w14:textId="77777777" w:rsidR="009579A0" w:rsidRDefault="009579A0" w:rsidP="009579A0">
      <w:pPr>
        <w:pStyle w:val="Heading2"/>
      </w:pPr>
      <w:bookmarkStart w:id="3" w:name="_Toc94351657"/>
      <w:r w:rsidRPr="009579A0">
        <w:t>Physical hardware design</w:t>
      </w:r>
      <w:bookmarkEnd w:id="3"/>
    </w:p>
    <w:p w14:paraId="6C1BEF7E" w14:textId="48791BCA" w:rsidR="003668B3" w:rsidRDefault="00480660" w:rsidP="003668B3">
      <w:r>
        <w:t>The DE1 device was the only hardware used for this lab. The onboard seven-segment displays were used, and the rest of the hardware was synthesized onto the board.</w:t>
      </w:r>
    </w:p>
    <w:p w14:paraId="692BFDCE" w14:textId="4859B6FC" w:rsidR="00A8763E" w:rsidRDefault="00A8763E" w:rsidP="00A8763E">
      <w:pPr>
        <w:pStyle w:val="Heading2"/>
      </w:pPr>
      <w:bookmarkStart w:id="4" w:name="_Toc94351658"/>
      <w:r w:rsidRPr="003668B3">
        <w:t>Synthesized hardware design</w:t>
      </w:r>
      <w:bookmarkEnd w:id="4"/>
    </w:p>
    <w:p w14:paraId="7E8126C3" w14:textId="6E0B4566" w:rsidR="003668B3" w:rsidRDefault="00C20674" w:rsidP="003668B3">
      <w:r>
        <w:t>The synthesized hardware consists of a clock divider module which handles dividing the clock to the speed we desire. This was achieved by using the formula in Figure 1.</w:t>
      </w:r>
    </w:p>
    <w:p w14:paraId="54E2BB23" w14:textId="19320742" w:rsidR="0002155A" w:rsidRDefault="0002155A" w:rsidP="003668B3"/>
    <w:p w14:paraId="2F4D24C7" w14:textId="6BB47CAC" w:rsidR="0002155A" w:rsidRPr="00A8763E" w:rsidRDefault="00CA399E" w:rsidP="003668B3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50MHz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2(x)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=100Hz</m:t>
          </m:r>
        </m:oMath>
      </m:oMathPara>
    </w:p>
    <w:p w14:paraId="2426C898" w14:textId="6EABDF69" w:rsidR="0002155A" w:rsidRDefault="0002155A" w:rsidP="003668B3">
      <w:pPr>
        <w:rPr>
          <w:rFonts w:eastAsiaTheme="minorEastAsia"/>
          <w:i/>
          <w:iCs/>
          <w:color w:val="44546A" w:themeColor="text2"/>
          <w:sz w:val="18"/>
          <w:szCs w:val="18"/>
        </w:rPr>
      </w:pPr>
      <w:r w:rsidRPr="00BD79A1">
        <w:rPr>
          <w:rFonts w:eastAsiaTheme="minorEastAsia"/>
          <w:i/>
          <w:iCs/>
          <w:color w:val="44546A" w:themeColor="text2"/>
          <w:sz w:val="18"/>
          <w:szCs w:val="18"/>
        </w:rPr>
        <w:t>Figure 1</w:t>
      </w:r>
      <w:r w:rsidR="00BD79A1" w:rsidRPr="00BD79A1">
        <w:rPr>
          <w:rFonts w:eastAsiaTheme="minorEastAsia"/>
          <w:i/>
          <w:iCs/>
          <w:color w:val="44546A" w:themeColor="text2"/>
          <w:sz w:val="18"/>
          <w:szCs w:val="18"/>
        </w:rPr>
        <w:t>: Clock Divider Equation</w:t>
      </w:r>
    </w:p>
    <w:p w14:paraId="60540E43" w14:textId="34CDB851" w:rsidR="00A8763E" w:rsidRDefault="00A8763E" w:rsidP="003668B3">
      <w:pPr>
        <w:rPr>
          <w:rFonts w:eastAsiaTheme="minorEastAsia"/>
          <w:color w:val="44546A" w:themeColor="text2"/>
        </w:rPr>
      </w:pPr>
    </w:p>
    <w:p w14:paraId="5324BBF0" w14:textId="072E3431" w:rsidR="00A8763E" w:rsidRPr="00A8763E" w:rsidRDefault="00A8763E" w:rsidP="003668B3">
      <w:pPr>
        <w:rPr>
          <w:rFonts w:eastAsiaTheme="minorEastAsia"/>
          <w:color w:val="000000" w:themeColor="text1"/>
        </w:rPr>
      </w:pPr>
      <w:r w:rsidRPr="00A8763E">
        <w:rPr>
          <w:rFonts w:eastAsiaTheme="minorEastAsia"/>
          <w:color w:val="000000" w:themeColor="text1"/>
        </w:rPr>
        <w:lastRenderedPageBreak/>
        <w:t xml:space="preserve">The </w:t>
      </w:r>
      <w:proofErr w:type="spellStart"/>
      <w:r w:rsidRPr="00A8763E">
        <w:rPr>
          <w:rFonts w:eastAsiaTheme="minorEastAsia"/>
          <w:color w:val="000000" w:themeColor="text1"/>
        </w:rPr>
        <w:t>cl</w:t>
      </w:r>
      <w:r w:rsidR="00582062">
        <w:rPr>
          <w:rFonts w:eastAsiaTheme="minorEastAsia"/>
          <w:color w:val="000000" w:themeColor="text1"/>
        </w:rPr>
        <w:t>k_</w:t>
      </w:r>
      <w:r w:rsidRPr="00A8763E">
        <w:rPr>
          <w:rFonts w:eastAsiaTheme="minorEastAsia"/>
          <w:color w:val="000000" w:themeColor="text1"/>
        </w:rPr>
        <w:t>divider</w:t>
      </w:r>
      <w:proofErr w:type="spellEnd"/>
      <w:r w:rsidRPr="00A8763E">
        <w:rPr>
          <w:rFonts w:eastAsiaTheme="minorEastAsia"/>
          <w:color w:val="000000" w:themeColor="text1"/>
        </w:rPr>
        <w:t xml:space="preserve"> signal</w:t>
      </w:r>
      <w:r>
        <w:rPr>
          <w:rFonts w:eastAsiaTheme="minorEastAsia"/>
          <w:color w:val="000000" w:themeColor="text1"/>
        </w:rPr>
        <w:t xml:space="preserve"> drives the counter module which will continuously count from 0 to 65,536 until the reset is activated or the enable is not longer activated.</w:t>
      </w:r>
      <w:r w:rsidR="00582062">
        <w:rPr>
          <w:rFonts w:eastAsiaTheme="minorEastAsia"/>
          <w:color w:val="000000" w:themeColor="text1"/>
        </w:rPr>
        <w:t xml:space="preserve"> The counter module will then feed into the </w:t>
      </w:r>
      <w:proofErr w:type="spellStart"/>
      <w:r w:rsidR="00582062">
        <w:rPr>
          <w:rFonts w:eastAsiaTheme="minorEastAsia"/>
          <w:color w:val="000000" w:themeColor="text1"/>
        </w:rPr>
        <w:t>bcd</w:t>
      </w:r>
      <w:proofErr w:type="spellEnd"/>
      <w:r w:rsidR="00582062">
        <w:rPr>
          <w:rFonts w:eastAsiaTheme="minorEastAsia"/>
          <w:color w:val="000000" w:themeColor="text1"/>
        </w:rPr>
        <w:t xml:space="preserve"> module which converts that binary value to a </w:t>
      </w:r>
      <w:proofErr w:type="spellStart"/>
      <w:r w:rsidR="00582062">
        <w:rPr>
          <w:rFonts w:eastAsiaTheme="minorEastAsia"/>
          <w:color w:val="000000" w:themeColor="text1"/>
        </w:rPr>
        <w:t>bcd</w:t>
      </w:r>
      <w:proofErr w:type="spellEnd"/>
      <w:r w:rsidR="00582062">
        <w:rPr>
          <w:rFonts w:eastAsiaTheme="minorEastAsia"/>
          <w:color w:val="000000" w:themeColor="text1"/>
        </w:rPr>
        <w:t xml:space="preserve"> value. That is then received by the </w:t>
      </w:r>
      <w:proofErr w:type="spellStart"/>
      <w:r w:rsidR="00582062">
        <w:rPr>
          <w:rFonts w:eastAsiaTheme="minorEastAsia"/>
          <w:color w:val="000000" w:themeColor="text1"/>
        </w:rPr>
        <w:t>decimal_bcd</w:t>
      </w:r>
      <w:proofErr w:type="spellEnd"/>
      <w:r w:rsidR="00582062">
        <w:rPr>
          <w:rFonts w:eastAsiaTheme="minorEastAsia"/>
          <w:color w:val="000000" w:themeColor="text1"/>
        </w:rPr>
        <w:t xml:space="preserve"> module which takes the </w:t>
      </w:r>
      <w:proofErr w:type="spellStart"/>
      <w:r w:rsidR="00582062">
        <w:rPr>
          <w:rFonts w:eastAsiaTheme="minorEastAsia"/>
          <w:color w:val="000000" w:themeColor="text1"/>
        </w:rPr>
        <w:t>bcd</w:t>
      </w:r>
      <w:proofErr w:type="spellEnd"/>
      <w:r w:rsidR="00582062">
        <w:rPr>
          <w:rFonts w:eastAsiaTheme="minorEastAsia"/>
          <w:color w:val="000000" w:themeColor="text1"/>
        </w:rPr>
        <w:t xml:space="preserve"> value and displays the appropriate decimal value on the seven-segment display.</w:t>
      </w:r>
    </w:p>
    <w:p w14:paraId="3BB8F43C" w14:textId="1FE077FF" w:rsidR="003668B3" w:rsidRDefault="003668B3" w:rsidP="003668B3">
      <w:pPr>
        <w:pStyle w:val="Heading3"/>
      </w:pPr>
      <w:bookmarkStart w:id="5" w:name="_Toc94351659"/>
      <w:r>
        <w:t>Design Structure</w:t>
      </w:r>
      <w:bookmarkEnd w:id="5"/>
    </w:p>
    <w:p w14:paraId="01684449" w14:textId="283F47F2" w:rsidR="007A1057" w:rsidRDefault="007A1057" w:rsidP="007A1057">
      <w:r>
        <w:rPr>
          <w:noProof/>
        </w:rPr>
        <w:drawing>
          <wp:inline distT="0" distB="0" distL="0" distR="0" wp14:anchorId="16E5C905" wp14:editId="088D1A86">
            <wp:extent cx="5943600" cy="1073785"/>
            <wp:effectExtent l="0" t="0" r="0" b="0"/>
            <wp:docPr id="34" name="Picture 3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CA69" w14:textId="3882C4B5" w:rsidR="007A1057" w:rsidRPr="007A1057" w:rsidRDefault="008039F2" w:rsidP="007A1057">
      <w:r>
        <w:t xml:space="preserve">The first module had to be the </w:t>
      </w:r>
      <w:proofErr w:type="spellStart"/>
      <w:r>
        <w:t>clk_divider</w:t>
      </w:r>
      <w:proofErr w:type="spellEnd"/>
      <w:r>
        <w:t xml:space="preserve"> since the on-chip clock is 50MHz which would be far to fast to be visible on the seven-segment displays. The </w:t>
      </w:r>
      <w:proofErr w:type="spellStart"/>
      <w:r>
        <w:t>clk_divider</w:t>
      </w:r>
      <w:proofErr w:type="spellEnd"/>
      <w:r>
        <w:t xml:space="preserve"> receives its input from the on-chip clock and outputs a slower clock to be used by the rest of the design. Next the </w:t>
      </w:r>
      <w:proofErr w:type="spellStart"/>
      <w:r>
        <w:t>clk_divider</w:t>
      </w:r>
      <w:proofErr w:type="spellEnd"/>
      <w:r>
        <w:t xml:space="preserve"> feeds the counter with its output and the counter increments its output value on each positive edge of the </w:t>
      </w:r>
      <w:proofErr w:type="spellStart"/>
      <w:r>
        <w:t>clk_divider</w:t>
      </w:r>
      <w:proofErr w:type="spellEnd"/>
      <w:r>
        <w:t xml:space="preserve"> output. The counter then </w:t>
      </w:r>
      <w:r w:rsidR="00EB3D56">
        <w:t xml:space="preserve">feeds into the </w:t>
      </w:r>
      <w:proofErr w:type="spellStart"/>
      <w:r w:rsidR="00EB3D56">
        <w:t>bcd</w:t>
      </w:r>
      <w:proofErr w:type="spellEnd"/>
      <w:r w:rsidR="00EB3D56">
        <w:t xml:space="preserve">. This is necessary to convert the binary value of count to a </w:t>
      </w:r>
      <w:proofErr w:type="spellStart"/>
      <w:r w:rsidR="00EB3D56">
        <w:t>bcd</w:t>
      </w:r>
      <w:proofErr w:type="spellEnd"/>
      <w:r w:rsidR="00EB3D56">
        <w:t xml:space="preserve"> value that will be easier to convert to a value that can be displayed by the seven-segment displays.</w:t>
      </w:r>
      <w:r w:rsidR="002500DF">
        <w:t xml:space="preserve"> </w:t>
      </w:r>
      <w:r w:rsidR="00265F89">
        <w:t>Finally,</w:t>
      </w:r>
      <w:r w:rsidR="002500DF">
        <w:t xml:space="preserve"> that </w:t>
      </w:r>
      <w:proofErr w:type="spellStart"/>
      <w:r w:rsidR="002500DF">
        <w:t>bcd</w:t>
      </w:r>
      <w:proofErr w:type="spellEnd"/>
      <w:r w:rsidR="002500DF">
        <w:t xml:space="preserve"> value is sent to the </w:t>
      </w:r>
      <w:proofErr w:type="spellStart"/>
      <w:r w:rsidR="002500DF">
        <w:t>bcd_decimal</w:t>
      </w:r>
      <w:proofErr w:type="spellEnd"/>
      <w:r w:rsidR="002500DF">
        <w:t xml:space="preserve"> module which uses a case statement to light up the appropriate portions of the seven-segment display to represent the decimal value needed.</w:t>
      </w:r>
    </w:p>
    <w:p w14:paraId="248953EC" w14:textId="77777777" w:rsidR="003668B3" w:rsidRDefault="003668B3" w:rsidP="003668B3">
      <w:pPr>
        <w:pStyle w:val="Heading3"/>
      </w:pPr>
      <w:bookmarkStart w:id="6" w:name="_Toc94351660"/>
      <w:r>
        <w:t>Modules</w:t>
      </w:r>
      <w:bookmarkEnd w:id="6"/>
    </w:p>
    <w:p w14:paraId="2109F4AC" w14:textId="2F112E5C" w:rsidR="00823CC2" w:rsidRDefault="000802C9" w:rsidP="00823CC2">
      <w:pPr>
        <w:pStyle w:val="Heading4"/>
      </w:pPr>
      <w:r>
        <w:t xml:space="preserve">Module: </w:t>
      </w:r>
      <w:proofErr w:type="spellStart"/>
      <w:r>
        <w:t>clk_divider</w:t>
      </w:r>
      <w:proofErr w:type="spellEnd"/>
    </w:p>
    <w:p w14:paraId="15FC418E" w14:textId="307C2C8F" w:rsidR="00823CC2" w:rsidRDefault="000802C9" w:rsidP="00823CC2">
      <w:pPr>
        <w:pStyle w:val="BodyTextIndent"/>
      </w:pPr>
      <w:r>
        <w:t xml:space="preserve">This module utilizes a counter that increments each time it receives a positive edge signal from the onboard clock. A value is then determined that will be reached by the counter before it inverts the output signal so that the device connected to the </w:t>
      </w:r>
      <w:proofErr w:type="spellStart"/>
      <w:r>
        <w:t>clk_divider</w:t>
      </w:r>
      <w:proofErr w:type="spellEnd"/>
      <w:r>
        <w:t xml:space="preserve"> is only receiving a fraction of the signals and thus dividing the clock signal to a slow rate.</w:t>
      </w:r>
    </w:p>
    <w:p w14:paraId="096B9A9D" w14:textId="45AE927B" w:rsidR="00823CC2" w:rsidRDefault="00823CC2" w:rsidP="00823CC2">
      <w:pPr>
        <w:pStyle w:val="Heading4"/>
      </w:pPr>
      <w:r>
        <w:t>Module</w:t>
      </w:r>
      <w:r w:rsidR="00FF1CF4">
        <w:t>:</w:t>
      </w:r>
      <w:r>
        <w:t xml:space="preserve"> </w:t>
      </w:r>
      <w:r w:rsidR="00FF1CF4">
        <w:t>counter</w:t>
      </w:r>
    </w:p>
    <w:p w14:paraId="55365F1C" w14:textId="6D7A14E1" w:rsidR="00FF1CF4" w:rsidRDefault="00767DC6" w:rsidP="00FF1CF4">
      <w:pPr>
        <w:pStyle w:val="BodyTextIndent"/>
      </w:pPr>
      <w:r>
        <w:t xml:space="preserve">The </w:t>
      </w:r>
      <w:r w:rsidR="00754DF7">
        <w:t xml:space="preserve">counter </w:t>
      </w:r>
      <w:r w:rsidR="00EE6C96">
        <w:t xml:space="preserve">is parametrized and </w:t>
      </w:r>
      <w:r w:rsidR="00754DF7">
        <w:t xml:space="preserve">receives input from the </w:t>
      </w:r>
      <w:proofErr w:type="spellStart"/>
      <w:r w:rsidR="00754DF7">
        <w:t>clk_divider</w:t>
      </w:r>
      <w:proofErr w:type="spellEnd"/>
      <w:r w:rsidR="00754DF7">
        <w:t xml:space="preserve"> module and increments count on each positive edge</w:t>
      </w:r>
      <w:r w:rsidR="00EE6C96">
        <w:t xml:space="preserve"> which is the output</w:t>
      </w:r>
      <w:r w:rsidR="00754DF7">
        <w:t xml:space="preserve">. </w:t>
      </w:r>
      <w:r w:rsidR="002320E1">
        <w:t xml:space="preserve">The counter module also includes an enable and a </w:t>
      </w:r>
      <w:proofErr w:type="spellStart"/>
      <w:r w:rsidR="002320E1">
        <w:t>reset_n</w:t>
      </w:r>
      <w:proofErr w:type="spellEnd"/>
      <w:r w:rsidR="002320E1">
        <w:t xml:space="preserve">, the enable </w:t>
      </w:r>
      <w:r w:rsidR="00EE6C96">
        <w:t xml:space="preserve">determines whether the counter will continue to count if enable is low it will count if not it will pause the count. The </w:t>
      </w:r>
      <w:proofErr w:type="spellStart"/>
      <w:r w:rsidR="00EE6C96">
        <w:t>reset_n</w:t>
      </w:r>
      <w:proofErr w:type="spellEnd"/>
      <w:r w:rsidR="00EE6C96">
        <w:t xml:space="preserve"> will start the count over if it becomes a low.</w:t>
      </w:r>
    </w:p>
    <w:p w14:paraId="7F7FEB4E" w14:textId="242C11A0" w:rsidR="00617B7E" w:rsidRDefault="00617B7E" w:rsidP="00617B7E">
      <w:pPr>
        <w:pStyle w:val="Heading4"/>
      </w:pPr>
      <w:r>
        <w:t xml:space="preserve">Module: </w:t>
      </w:r>
      <w:proofErr w:type="spellStart"/>
      <w:r>
        <w:t>bcd</w:t>
      </w:r>
      <w:proofErr w:type="spellEnd"/>
    </w:p>
    <w:p w14:paraId="49ACE816" w14:textId="740CA08F" w:rsidR="00617B7E" w:rsidRDefault="00617B7E" w:rsidP="00617B7E">
      <w:pPr>
        <w:pStyle w:val="BodyTextIndent"/>
      </w:pPr>
      <w:r>
        <w:t xml:space="preserve">The </w:t>
      </w:r>
      <w:proofErr w:type="spellStart"/>
      <w:r>
        <w:t>bcd</w:t>
      </w:r>
      <w:proofErr w:type="spellEnd"/>
      <w:r>
        <w:t xml:space="preserve"> module is parametrized and receives its input from counter. This module utilizes the double dabble algorithm for converting the binary value of the input to an appropriate </w:t>
      </w:r>
      <w:proofErr w:type="spellStart"/>
      <w:r>
        <w:t>bcd</w:t>
      </w:r>
      <w:proofErr w:type="spellEnd"/>
      <w:r>
        <w:t xml:space="preserve"> value.</w:t>
      </w:r>
      <w:r w:rsidR="009C4964">
        <w:t xml:space="preserve"> Once the binary value has been converted to the appropriate </w:t>
      </w:r>
      <w:proofErr w:type="spellStart"/>
      <w:r w:rsidR="009C4964">
        <w:t>bcd</w:t>
      </w:r>
      <w:proofErr w:type="spellEnd"/>
      <w:r w:rsidR="009C4964">
        <w:t xml:space="preserve"> value it is output.</w:t>
      </w:r>
      <w:r w:rsidR="00265F89">
        <w:t xml:space="preserve">  </w:t>
      </w:r>
    </w:p>
    <w:p w14:paraId="7BBFDA24" w14:textId="4AC8D669" w:rsidR="009C4964" w:rsidRDefault="009C4964" w:rsidP="009C4964">
      <w:pPr>
        <w:pStyle w:val="Heading4"/>
      </w:pPr>
      <w:r>
        <w:t xml:space="preserve">Module: </w:t>
      </w:r>
      <w:proofErr w:type="spellStart"/>
      <w:r>
        <w:t>bcd_decimal</w:t>
      </w:r>
      <w:proofErr w:type="spellEnd"/>
    </w:p>
    <w:p w14:paraId="15D66884" w14:textId="15DE3A20" w:rsidR="009C4964" w:rsidRPr="009C4964" w:rsidRDefault="009C4964" w:rsidP="009C4964">
      <w:pPr>
        <w:pStyle w:val="BodyTextIndent"/>
      </w:pPr>
      <w:r>
        <w:t xml:space="preserve">The </w:t>
      </w:r>
      <w:proofErr w:type="spellStart"/>
      <w:r>
        <w:t>bcd_decimal</w:t>
      </w:r>
      <w:proofErr w:type="spellEnd"/>
      <w:r>
        <w:t xml:space="preserve"> module decodes the </w:t>
      </w:r>
      <w:proofErr w:type="spellStart"/>
      <w:r>
        <w:t>bcd</w:t>
      </w:r>
      <w:proofErr w:type="spellEnd"/>
      <w:r>
        <w:t xml:space="preserve"> value to be used to output appropriate value for </w:t>
      </w:r>
      <w:r w:rsidR="00C0012E">
        <w:t xml:space="preserve">the seven-segment displays. This is achieved by using a case statement that takes the </w:t>
      </w:r>
      <w:proofErr w:type="spellStart"/>
      <w:r w:rsidR="00C0012E">
        <w:t>bcd</w:t>
      </w:r>
      <w:proofErr w:type="spellEnd"/>
      <w:r w:rsidR="00C0012E">
        <w:t xml:space="preserve"> value and outputs the appropriate values to the seven-segment display to make the decimal value needed.</w:t>
      </w:r>
    </w:p>
    <w:p w14:paraId="13DCD1B9" w14:textId="42668C41" w:rsidR="00823CC2" w:rsidRDefault="00823CC2" w:rsidP="00823CC2">
      <w:pPr>
        <w:pStyle w:val="Heading1"/>
      </w:pPr>
      <w:bookmarkStart w:id="7" w:name="_Toc94351661"/>
      <w:r>
        <w:lastRenderedPageBreak/>
        <w:t>Simulation and Testing</w:t>
      </w:r>
      <w:bookmarkEnd w:id="7"/>
    </w:p>
    <w:p w14:paraId="731F8103" w14:textId="11F3C437" w:rsidR="00F21A89" w:rsidRPr="00F21A89" w:rsidRDefault="00172213" w:rsidP="00F21A89">
      <w:r>
        <w:t xml:space="preserve">The testing was done by using a testbench for each module in the design other than the </w:t>
      </w:r>
      <w:proofErr w:type="spellStart"/>
      <w:r>
        <w:t>clk_divider</w:t>
      </w:r>
      <w:proofErr w:type="spellEnd"/>
      <w:r>
        <w:t xml:space="preserve">. The counter was tested </w:t>
      </w:r>
      <w:r w:rsidR="00270B4D">
        <w:t xml:space="preserve">incrementing the value with each clock pulse. The output that is expected is for each time the clock goes high the count would increase by 1. The </w:t>
      </w:r>
      <w:proofErr w:type="spellStart"/>
      <w:r w:rsidR="00270B4D">
        <w:t>bcd</w:t>
      </w:r>
      <w:proofErr w:type="spellEnd"/>
      <w:r w:rsidR="00270B4D">
        <w:t xml:space="preserve"> was tested by having the input incrementing every 5 cycles</w:t>
      </w:r>
      <w:r w:rsidR="004642EE">
        <w:t xml:space="preserve">. The output should be 0-9 and after 9 is reached it should turn back over to 0-9 again. Finally, the </w:t>
      </w:r>
      <w:proofErr w:type="spellStart"/>
      <w:r w:rsidR="004642EE">
        <w:t>bcd_decimal</w:t>
      </w:r>
      <w:proofErr w:type="spellEnd"/>
      <w:r w:rsidR="004642EE">
        <w:t xml:space="preserve"> was tested in the same was the </w:t>
      </w:r>
      <w:proofErr w:type="spellStart"/>
      <w:r w:rsidR="004642EE">
        <w:t>bcd</w:t>
      </w:r>
      <w:proofErr w:type="spellEnd"/>
      <w:r w:rsidR="004642EE">
        <w:t xml:space="preserve"> module was tested but the corresponding outputs should be a 7-bit value that represents the segments of the display. The output should directly correspond to the case statements in the module.</w:t>
      </w:r>
    </w:p>
    <w:p w14:paraId="06B68BF7" w14:textId="09688CD5" w:rsidR="00823CC2" w:rsidRDefault="00823CC2" w:rsidP="00823CC2">
      <w:pPr>
        <w:pStyle w:val="Heading1"/>
      </w:pPr>
      <w:bookmarkStart w:id="8" w:name="_Toc94351662"/>
      <w:r>
        <w:t>Problems</w:t>
      </w:r>
      <w:bookmarkEnd w:id="8"/>
    </w:p>
    <w:p w14:paraId="0AEF8B7E" w14:textId="1C0A81EE" w:rsidR="00C0012E" w:rsidRPr="00C0012E" w:rsidRDefault="00221E14" w:rsidP="00C0012E">
      <w:r>
        <w:t>There was</w:t>
      </w:r>
      <w:r w:rsidR="00C0012E">
        <w:t xml:space="preserve"> an initial issue with </w:t>
      </w:r>
      <w:r>
        <w:t>the</w:t>
      </w:r>
      <w:r w:rsidR="00C0012E">
        <w:t xml:space="preserve"> counter never beginning to count which </w:t>
      </w:r>
      <w:r>
        <w:t>was</w:t>
      </w:r>
      <w:r w:rsidR="00C0012E">
        <w:t xml:space="preserve"> later attributed to having a reset input in my </w:t>
      </w:r>
      <w:proofErr w:type="spellStart"/>
      <w:r w:rsidR="00C0012E">
        <w:t>clk_divider</w:t>
      </w:r>
      <w:proofErr w:type="spellEnd"/>
      <w:r w:rsidR="00C0012E">
        <w:t xml:space="preserve"> module. The reset was not necessary in the </w:t>
      </w:r>
      <w:proofErr w:type="spellStart"/>
      <w:r w:rsidR="00C0012E">
        <w:t>clk_divider</w:t>
      </w:r>
      <w:proofErr w:type="spellEnd"/>
      <w:r w:rsidR="00C0012E">
        <w:t xml:space="preserve"> module since the clock</w:t>
      </w:r>
      <w:r>
        <w:t xml:space="preserve"> can</w:t>
      </w:r>
      <w:r w:rsidR="00C0012E">
        <w:t xml:space="preserve"> run continuously even when</w:t>
      </w:r>
      <w:r>
        <w:t xml:space="preserve"> the need to </w:t>
      </w:r>
      <w:r w:rsidR="00C0012E">
        <w:t>reset</w:t>
      </w:r>
      <w:r>
        <w:t xml:space="preserve"> the</w:t>
      </w:r>
      <w:r w:rsidR="00C0012E">
        <w:t xml:space="preserve"> counter value </w:t>
      </w:r>
      <w:r>
        <w:t>arises</w:t>
      </w:r>
      <w:r w:rsidR="00C0012E">
        <w:t xml:space="preserve">. All this did was </w:t>
      </w:r>
      <w:r>
        <w:t xml:space="preserve">make </w:t>
      </w:r>
      <w:r w:rsidR="0041222E">
        <w:t>it,</w:t>
      </w:r>
      <w:r>
        <w:t xml:space="preserve"> so it was waiting on an input instead of doing what the clock needed to do which was provide repeated input to drive my counter. </w:t>
      </w:r>
      <w:r w:rsidR="0041222E">
        <w:t xml:space="preserve">There was also an issue with the algorithm used for the </w:t>
      </w:r>
      <w:proofErr w:type="spellStart"/>
      <w:r w:rsidR="0041222E">
        <w:t>bcd</w:t>
      </w:r>
      <w:proofErr w:type="spellEnd"/>
      <w:r w:rsidR="0041222E">
        <w:t xml:space="preserve"> module initially which led to looking for alternative and eventually the double dabbler algorithm that is currently implemented in the project.</w:t>
      </w:r>
    </w:p>
    <w:p w14:paraId="1D9449A3" w14:textId="77777777" w:rsidR="00823CC2" w:rsidRDefault="00823CC2" w:rsidP="00823CC2">
      <w:pPr>
        <w:pStyle w:val="Heading1"/>
      </w:pPr>
      <w:bookmarkStart w:id="9" w:name="_Toc94351663"/>
      <w:r>
        <w:t>Results and Conclusion</w:t>
      </w:r>
      <w:bookmarkEnd w:id="9"/>
    </w:p>
    <w:p w14:paraId="0929C99B" w14:textId="77777777" w:rsidR="00605251" w:rsidRDefault="00C11DFD">
      <w:r>
        <w:t xml:space="preserve">This lab consisted of 4 modules each one handling a specific piece of the overall design. The clock divider slows down the on-chip clock so that the results will be visible to the human eye. The counter handles the count that is ultimately display out to the seven-segment display. The </w:t>
      </w:r>
      <w:proofErr w:type="spellStart"/>
      <w:r>
        <w:t>bcd</w:t>
      </w:r>
      <w:proofErr w:type="spellEnd"/>
      <w:r>
        <w:t xml:space="preserve"> converts a raw binary value into something better </w:t>
      </w:r>
      <w:proofErr w:type="spellStart"/>
      <w:r>
        <w:t>unjderstood</w:t>
      </w:r>
      <w:proofErr w:type="spellEnd"/>
      <w:r>
        <w:t xml:space="preserve"> for output to the seven-segment display. The </w:t>
      </w:r>
      <w:proofErr w:type="spellStart"/>
      <w:r>
        <w:t>bcd_decimal</w:t>
      </w:r>
      <w:proofErr w:type="spellEnd"/>
      <w:r>
        <w:t xml:space="preserve"> decode the </w:t>
      </w:r>
      <w:proofErr w:type="spellStart"/>
      <w:r>
        <w:t>bcd</w:t>
      </w:r>
      <w:proofErr w:type="spellEnd"/>
      <w:r>
        <w:t xml:space="preserve"> value and turns on the appropriate segments of the seven-segment display </w:t>
      </w:r>
      <w:r w:rsidR="00925B7E">
        <w:t>to create the decimal value.</w:t>
      </w:r>
    </w:p>
    <w:p w14:paraId="6FC036D6" w14:textId="77777777" w:rsidR="00605251" w:rsidRDefault="00605251">
      <w:r>
        <w:t xml:space="preserve">A reset should not be included in the </w:t>
      </w:r>
      <w:proofErr w:type="spellStart"/>
      <w:r>
        <w:t>clk_divider</w:t>
      </w:r>
      <w:proofErr w:type="spellEnd"/>
      <w:r>
        <w:t xml:space="preserve"> module as a clock does not need to be reset it should just run. The double dabbler algorithm is the best algorithm for converting a binary value to a </w:t>
      </w:r>
      <w:proofErr w:type="spellStart"/>
      <w:r>
        <w:t>bcd</w:t>
      </w:r>
      <w:proofErr w:type="spellEnd"/>
      <w:r>
        <w:t xml:space="preserve"> value and can be easily parameterized to be used with many different projects.</w:t>
      </w:r>
    </w:p>
    <w:p w14:paraId="24EA06A6" w14:textId="00E01661" w:rsidR="00823CC2" w:rsidRDefault="009E2905">
      <w:r>
        <w:t>The result of this project requires 1 instantiation of each module except for the seven-segment module which needs 5 individual instantiations each to display a digit of the possible 65,536 values of the 16-bit counter.</w:t>
      </w:r>
      <w:r w:rsidR="00823CC2">
        <w:br w:type="page"/>
      </w:r>
    </w:p>
    <w:p w14:paraId="47B88A0F" w14:textId="0D0559B0" w:rsidR="0035576E" w:rsidRDefault="00823CC2" w:rsidP="0035576E">
      <w:pPr>
        <w:pStyle w:val="Heading1"/>
      </w:pPr>
      <w:bookmarkStart w:id="10" w:name="_Toc94351664"/>
      <w:r>
        <w:lastRenderedPageBreak/>
        <w:t xml:space="preserve">Appendix – </w:t>
      </w:r>
      <w:r w:rsidR="00E7253E">
        <w:t>A</w:t>
      </w:r>
      <w:bookmarkEnd w:id="10"/>
    </w:p>
    <w:p w14:paraId="193D064F" w14:textId="5527BACC" w:rsidR="00CA56D6" w:rsidRPr="00CA56D6" w:rsidRDefault="00CA56D6" w:rsidP="00CA56D6">
      <w:pPr>
        <w:pStyle w:val="Heading2"/>
      </w:pPr>
      <w:bookmarkStart w:id="11" w:name="_Toc94351665"/>
      <w:r>
        <w:t>A-1 Pin Mapping Table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701"/>
        <w:gridCol w:w="1975"/>
      </w:tblGrid>
      <w:tr w:rsidR="00E7253E" w14:paraId="1D0AF0B8" w14:textId="77777777" w:rsidTr="00C33C86">
        <w:tc>
          <w:tcPr>
            <w:tcW w:w="2337" w:type="dxa"/>
          </w:tcPr>
          <w:p w14:paraId="5642875F" w14:textId="13098FC1" w:rsidR="00E7253E" w:rsidRDefault="00480282" w:rsidP="00480282">
            <w:pPr>
              <w:jc w:val="center"/>
            </w:pPr>
            <w:r>
              <w:t>Signal Name</w:t>
            </w:r>
          </w:p>
        </w:tc>
        <w:tc>
          <w:tcPr>
            <w:tcW w:w="2337" w:type="dxa"/>
          </w:tcPr>
          <w:p w14:paraId="51501AD5" w14:textId="6BB7EC26" w:rsidR="00E7253E" w:rsidRDefault="00480282" w:rsidP="00480282">
            <w:pPr>
              <w:jc w:val="center"/>
            </w:pPr>
            <w:r>
              <w:t>FPGA Pin No.</w:t>
            </w:r>
          </w:p>
        </w:tc>
        <w:tc>
          <w:tcPr>
            <w:tcW w:w="2701" w:type="dxa"/>
          </w:tcPr>
          <w:p w14:paraId="0922369F" w14:textId="6E39C72C" w:rsidR="00E7253E" w:rsidRDefault="00480282" w:rsidP="00480282">
            <w:pPr>
              <w:jc w:val="center"/>
            </w:pPr>
            <w:r>
              <w:t>Description</w:t>
            </w:r>
          </w:p>
        </w:tc>
        <w:tc>
          <w:tcPr>
            <w:tcW w:w="1975" w:type="dxa"/>
          </w:tcPr>
          <w:p w14:paraId="0096320E" w14:textId="1C04BC2A" w:rsidR="00E7253E" w:rsidRDefault="00480282" w:rsidP="00480282">
            <w:pPr>
              <w:jc w:val="center"/>
            </w:pPr>
            <w:r>
              <w:t>I/O Standard</w:t>
            </w:r>
          </w:p>
        </w:tc>
      </w:tr>
      <w:tr w:rsidR="00E7253E" w14:paraId="55B0E1C2" w14:textId="77777777" w:rsidTr="00C33C86">
        <w:tc>
          <w:tcPr>
            <w:tcW w:w="2337" w:type="dxa"/>
          </w:tcPr>
          <w:p w14:paraId="47C18E13" w14:textId="35EB43EA" w:rsidR="00E7253E" w:rsidRDefault="00480282" w:rsidP="00480282">
            <w:pPr>
              <w:jc w:val="center"/>
            </w:pPr>
            <w:proofErr w:type="gramStart"/>
            <w:r>
              <w:t>SW[</w:t>
            </w:r>
            <w:proofErr w:type="gramEnd"/>
            <w:r>
              <w:t>0]</w:t>
            </w:r>
          </w:p>
        </w:tc>
        <w:tc>
          <w:tcPr>
            <w:tcW w:w="2337" w:type="dxa"/>
          </w:tcPr>
          <w:p w14:paraId="67743BF7" w14:textId="1E54AC2A" w:rsidR="00E7253E" w:rsidRDefault="00480282" w:rsidP="00480282">
            <w:pPr>
              <w:jc w:val="center"/>
            </w:pPr>
            <w:r>
              <w:t>PIN_AB12</w:t>
            </w:r>
          </w:p>
        </w:tc>
        <w:tc>
          <w:tcPr>
            <w:tcW w:w="2701" w:type="dxa"/>
          </w:tcPr>
          <w:p w14:paraId="712D58C8" w14:textId="2587B00E" w:rsidR="00E7253E" w:rsidRDefault="00480282" w:rsidP="00480282">
            <w:pPr>
              <w:jc w:val="center"/>
            </w:pPr>
            <w:r>
              <w:t>Slide Switch [0]</w:t>
            </w:r>
          </w:p>
        </w:tc>
        <w:tc>
          <w:tcPr>
            <w:tcW w:w="1975" w:type="dxa"/>
          </w:tcPr>
          <w:p w14:paraId="73B3D9A1" w14:textId="10C93452" w:rsidR="00E7253E" w:rsidRDefault="00480282" w:rsidP="00480282">
            <w:pPr>
              <w:jc w:val="center"/>
            </w:pPr>
            <w:r>
              <w:t>3.3V</w:t>
            </w:r>
          </w:p>
        </w:tc>
      </w:tr>
      <w:tr w:rsidR="00E7253E" w14:paraId="624D97FE" w14:textId="77777777" w:rsidTr="00C33C86">
        <w:tc>
          <w:tcPr>
            <w:tcW w:w="2337" w:type="dxa"/>
          </w:tcPr>
          <w:p w14:paraId="7DD1BB72" w14:textId="5BFF9D2C" w:rsidR="00E7253E" w:rsidRDefault="00480282" w:rsidP="00480282">
            <w:pPr>
              <w:jc w:val="center"/>
            </w:pPr>
            <w:proofErr w:type="gramStart"/>
            <w:r>
              <w:t>SW[</w:t>
            </w:r>
            <w:proofErr w:type="gramEnd"/>
            <w:r>
              <w:t>1]</w:t>
            </w:r>
          </w:p>
        </w:tc>
        <w:tc>
          <w:tcPr>
            <w:tcW w:w="2337" w:type="dxa"/>
          </w:tcPr>
          <w:p w14:paraId="7210FACC" w14:textId="09D2E1D2" w:rsidR="00E7253E" w:rsidRDefault="00480282" w:rsidP="00480282">
            <w:pPr>
              <w:jc w:val="center"/>
            </w:pPr>
            <w:r>
              <w:t>PIN_AC12</w:t>
            </w:r>
          </w:p>
        </w:tc>
        <w:tc>
          <w:tcPr>
            <w:tcW w:w="2701" w:type="dxa"/>
          </w:tcPr>
          <w:p w14:paraId="10726404" w14:textId="1BEE7192" w:rsidR="00E7253E" w:rsidRDefault="00480282" w:rsidP="00480282">
            <w:pPr>
              <w:jc w:val="center"/>
            </w:pPr>
            <w:r>
              <w:t>Slide Switch [1]</w:t>
            </w:r>
          </w:p>
        </w:tc>
        <w:tc>
          <w:tcPr>
            <w:tcW w:w="1975" w:type="dxa"/>
          </w:tcPr>
          <w:p w14:paraId="0F73A354" w14:textId="25DF05D9" w:rsidR="00E7253E" w:rsidRDefault="00480282" w:rsidP="00480282">
            <w:pPr>
              <w:jc w:val="center"/>
            </w:pPr>
            <w:r>
              <w:t>3.3V</w:t>
            </w:r>
          </w:p>
        </w:tc>
      </w:tr>
      <w:tr w:rsidR="0053619C" w14:paraId="471D2495" w14:textId="77777777" w:rsidTr="00C33C86">
        <w:tc>
          <w:tcPr>
            <w:tcW w:w="2337" w:type="dxa"/>
          </w:tcPr>
          <w:p w14:paraId="55CCDA3E" w14:textId="0DFDAE29" w:rsidR="0053619C" w:rsidRDefault="0053619C" w:rsidP="0053619C">
            <w:pPr>
              <w:jc w:val="center"/>
            </w:pPr>
            <w:r>
              <w:t>HEX0[0]</w:t>
            </w:r>
          </w:p>
        </w:tc>
        <w:tc>
          <w:tcPr>
            <w:tcW w:w="2337" w:type="dxa"/>
          </w:tcPr>
          <w:p w14:paraId="2EDD56BD" w14:textId="3E7F1423" w:rsidR="0053619C" w:rsidRDefault="006008D5" w:rsidP="0053619C">
            <w:pPr>
              <w:jc w:val="center"/>
            </w:pPr>
            <w:r>
              <w:t>PIN_AE26</w:t>
            </w:r>
          </w:p>
        </w:tc>
        <w:tc>
          <w:tcPr>
            <w:tcW w:w="2701" w:type="dxa"/>
          </w:tcPr>
          <w:p w14:paraId="7C555ECF" w14:textId="5471F040" w:rsidR="0053619C" w:rsidRDefault="0053619C" w:rsidP="0053619C">
            <w:pPr>
              <w:jc w:val="center"/>
            </w:pPr>
            <w:r>
              <w:t>Seven Segment Digit 0[0]</w:t>
            </w:r>
          </w:p>
        </w:tc>
        <w:tc>
          <w:tcPr>
            <w:tcW w:w="1975" w:type="dxa"/>
          </w:tcPr>
          <w:p w14:paraId="72231658" w14:textId="41C608D4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02AF6716" w14:textId="77777777" w:rsidTr="00C33C86">
        <w:tc>
          <w:tcPr>
            <w:tcW w:w="2337" w:type="dxa"/>
          </w:tcPr>
          <w:p w14:paraId="44113049" w14:textId="6BFFA8E0" w:rsidR="0053619C" w:rsidRDefault="0053619C" w:rsidP="0053619C">
            <w:pPr>
              <w:jc w:val="center"/>
            </w:pPr>
            <w:r>
              <w:t>HEX0[</w:t>
            </w:r>
            <w:r>
              <w:t>1</w:t>
            </w:r>
            <w:r>
              <w:t>]</w:t>
            </w:r>
          </w:p>
        </w:tc>
        <w:tc>
          <w:tcPr>
            <w:tcW w:w="2337" w:type="dxa"/>
          </w:tcPr>
          <w:p w14:paraId="62763749" w14:textId="07810668" w:rsidR="0053619C" w:rsidRDefault="006008D5" w:rsidP="0053619C">
            <w:pPr>
              <w:jc w:val="center"/>
            </w:pPr>
            <w:r>
              <w:t>PIN_AE27</w:t>
            </w:r>
          </w:p>
        </w:tc>
        <w:tc>
          <w:tcPr>
            <w:tcW w:w="2701" w:type="dxa"/>
          </w:tcPr>
          <w:p w14:paraId="6C33D265" w14:textId="3E7C9A85" w:rsidR="0053619C" w:rsidRDefault="0053619C" w:rsidP="0053619C">
            <w:pPr>
              <w:jc w:val="center"/>
            </w:pPr>
            <w:r>
              <w:t>Seven Segment Digit 0[</w:t>
            </w:r>
            <w:r>
              <w:t>1</w:t>
            </w:r>
            <w:r>
              <w:t>]</w:t>
            </w:r>
          </w:p>
        </w:tc>
        <w:tc>
          <w:tcPr>
            <w:tcW w:w="1975" w:type="dxa"/>
          </w:tcPr>
          <w:p w14:paraId="1B1B5598" w14:textId="654D964A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612F4701" w14:textId="77777777" w:rsidTr="00C33C86">
        <w:tc>
          <w:tcPr>
            <w:tcW w:w="2337" w:type="dxa"/>
          </w:tcPr>
          <w:p w14:paraId="1E1279AE" w14:textId="476213FF" w:rsidR="0053619C" w:rsidRDefault="0053619C" w:rsidP="0053619C">
            <w:pPr>
              <w:jc w:val="center"/>
            </w:pPr>
            <w:r>
              <w:t>HEX0[</w:t>
            </w:r>
            <w:r>
              <w:t>2</w:t>
            </w:r>
            <w:r>
              <w:t>]</w:t>
            </w:r>
          </w:p>
        </w:tc>
        <w:tc>
          <w:tcPr>
            <w:tcW w:w="2337" w:type="dxa"/>
          </w:tcPr>
          <w:p w14:paraId="45D2D504" w14:textId="4B8133F8" w:rsidR="0053619C" w:rsidRDefault="006008D5" w:rsidP="0053619C">
            <w:pPr>
              <w:jc w:val="center"/>
            </w:pPr>
            <w:r>
              <w:t>PIN_AE2</w:t>
            </w:r>
            <w:r>
              <w:t>8</w:t>
            </w:r>
          </w:p>
        </w:tc>
        <w:tc>
          <w:tcPr>
            <w:tcW w:w="2701" w:type="dxa"/>
          </w:tcPr>
          <w:p w14:paraId="4442CBE6" w14:textId="45B9D325" w:rsidR="0053619C" w:rsidRDefault="0053619C" w:rsidP="0053619C">
            <w:pPr>
              <w:jc w:val="center"/>
            </w:pPr>
            <w:r>
              <w:t>Seven Segment Digit 0[</w:t>
            </w:r>
            <w:r>
              <w:t>2</w:t>
            </w:r>
            <w:r>
              <w:t>]</w:t>
            </w:r>
          </w:p>
        </w:tc>
        <w:tc>
          <w:tcPr>
            <w:tcW w:w="1975" w:type="dxa"/>
          </w:tcPr>
          <w:p w14:paraId="51952167" w14:textId="6C8B7696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52D97F0F" w14:textId="77777777" w:rsidTr="00C33C86">
        <w:tc>
          <w:tcPr>
            <w:tcW w:w="2337" w:type="dxa"/>
          </w:tcPr>
          <w:p w14:paraId="6DC3E25A" w14:textId="30958632" w:rsidR="0053619C" w:rsidRDefault="0053619C" w:rsidP="0053619C">
            <w:pPr>
              <w:jc w:val="center"/>
            </w:pPr>
            <w:r>
              <w:t>HEX0[</w:t>
            </w:r>
            <w:r>
              <w:t>3</w:t>
            </w:r>
            <w:r>
              <w:t>]</w:t>
            </w:r>
          </w:p>
        </w:tc>
        <w:tc>
          <w:tcPr>
            <w:tcW w:w="2337" w:type="dxa"/>
          </w:tcPr>
          <w:p w14:paraId="0ECF939B" w14:textId="27AF7D36" w:rsidR="0053619C" w:rsidRDefault="006008D5" w:rsidP="0053619C">
            <w:pPr>
              <w:jc w:val="center"/>
            </w:pPr>
            <w:r>
              <w:t>PIN_AG27</w:t>
            </w:r>
          </w:p>
        </w:tc>
        <w:tc>
          <w:tcPr>
            <w:tcW w:w="2701" w:type="dxa"/>
          </w:tcPr>
          <w:p w14:paraId="4C5E4CFE" w14:textId="08CB13D3" w:rsidR="0053619C" w:rsidRDefault="0053619C" w:rsidP="0053619C">
            <w:pPr>
              <w:jc w:val="center"/>
            </w:pPr>
            <w:r>
              <w:t>Seven Segment Digit 0[</w:t>
            </w:r>
            <w:r>
              <w:t>3</w:t>
            </w:r>
            <w:r>
              <w:t>]</w:t>
            </w:r>
          </w:p>
        </w:tc>
        <w:tc>
          <w:tcPr>
            <w:tcW w:w="1975" w:type="dxa"/>
          </w:tcPr>
          <w:p w14:paraId="58BC8224" w14:textId="3D51534D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3F3F52C8" w14:textId="77777777" w:rsidTr="00C33C86">
        <w:tc>
          <w:tcPr>
            <w:tcW w:w="2337" w:type="dxa"/>
          </w:tcPr>
          <w:p w14:paraId="7CEC566F" w14:textId="75AAB603" w:rsidR="0053619C" w:rsidRDefault="0053619C" w:rsidP="0053619C">
            <w:pPr>
              <w:jc w:val="center"/>
            </w:pPr>
            <w:r>
              <w:t>HEX0[</w:t>
            </w:r>
            <w:r>
              <w:t>4</w:t>
            </w:r>
            <w:r>
              <w:t>]</w:t>
            </w:r>
          </w:p>
        </w:tc>
        <w:tc>
          <w:tcPr>
            <w:tcW w:w="2337" w:type="dxa"/>
          </w:tcPr>
          <w:p w14:paraId="11BCE76C" w14:textId="4A28BC46" w:rsidR="0053619C" w:rsidRDefault="006008D5" w:rsidP="0053619C">
            <w:pPr>
              <w:jc w:val="center"/>
            </w:pPr>
            <w:r>
              <w:t>PIN_AF28</w:t>
            </w:r>
          </w:p>
        </w:tc>
        <w:tc>
          <w:tcPr>
            <w:tcW w:w="2701" w:type="dxa"/>
          </w:tcPr>
          <w:p w14:paraId="1706E0E5" w14:textId="0DD96F4C" w:rsidR="0053619C" w:rsidRDefault="0053619C" w:rsidP="0053619C">
            <w:pPr>
              <w:jc w:val="center"/>
            </w:pPr>
            <w:r>
              <w:t>Seven Segment Digit 0[</w:t>
            </w:r>
            <w:r>
              <w:t>4</w:t>
            </w:r>
            <w:r>
              <w:t>]</w:t>
            </w:r>
          </w:p>
        </w:tc>
        <w:tc>
          <w:tcPr>
            <w:tcW w:w="1975" w:type="dxa"/>
          </w:tcPr>
          <w:p w14:paraId="7DEE6FAE" w14:textId="73F57FB8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454D49B0" w14:textId="77777777" w:rsidTr="00C33C86">
        <w:tc>
          <w:tcPr>
            <w:tcW w:w="2337" w:type="dxa"/>
          </w:tcPr>
          <w:p w14:paraId="284E1C9D" w14:textId="39A1480F" w:rsidR="0053619C" w:rsidRDefault="0053619C" w:rsidP="0053619C">
            <w:pPr>
              <w:jc w:val="center"/>
            </w:pPr>
            <w:r>
              <w:t>HEX0[</w:t>
            </w:r>
            <w:r>
              <w:t>5</w:t>
            </w:r>
            <w:r>
              <w:t>]</w:t>
            </w:r>
          </w:p>
        </w:tc>
        <w:tc>
          <w:tcPr>
            <w:tcW w:w="2337" w:type="dxa"/>
          </w:tcPr>
          <w:p w14:paraId="57AC7A4A" w14:textId="254551F7" w:rsidR="0053619C" w:rsidRDefault="006008D5" w:rsidP="0053619C">
            <w:pPr>
              <w:jc w:val="center"/>
            </w:pPr>
            <w:r>
              <w:t>PIN_AG28</w:t>
            </w:r>
          </w:p>
        </w:tc>
        <w:tc>
          <w:tcPr>
            <w:tcW w:w="2701" w:type="dxa"/>
          </w:tcPr>
          <w:p w14:paraId="0EDC5F1F" w14:textId="3CAF2DA2" w:rsidR="0053619C" w:rsidRDefault="0053619C" w:rsidP="0053619C">
            <w:pPr>
              <w:jc w:val="center"/>
            </w:pPr>
            <w:r>
              <w:t>Seven Segment Digit 0[</w:t>
            </w:r>
            <w:r>
              <w:t>5</w:t>
            </w:r>
            <w:r>
              <w:t>]</w:t>
            </w:r>
          </w:p>
        </w:tc>
        <w:tc>
          <w:tcPr>
            <w:tcW w:w="1975" w:type="dxa"/>
          </w:tcPr>
          <w:p w14:paraId="3739F3DD" w14:textId="2C31B260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50C0C655" w14:textId="77777777" w:rsidTr="00C33C86">
        <w:tc>
          <w:tcPr>
            <w:tcW w:w="2337" w:type="dxa"/>
          </w:tcPr>
          <w:p w14:paraId="284DBF71" w14:textId="365B8DD5" w:rsidR="0053619C" w:rsidRDefault="0053619C" w:rsidP="0053619C">
            <w:pPr>
              <w:jc w:val="center"/>
            </w:pPr>
            <w:r>
              <w:t>HEX0[</w:t>
            </w:r>
            <w:r>
              <w:t>6</w:t>
            </w:r>
            <w:r>
              <w:t>]</w:t>
            </w:r>
          </w:p>
        </w:tc>
        <w:tc>
          <w:tcPr>
            <w:tcW w:w="2337" w:type="dxa"/>
          </w:tcPr>
          <w:p w14:paraId="49B60826" w14:textId="7FC5738D" w:rsidR="0053619C" w:rsidRDefault="006008D5" w:rsidP="0053619C">
            <w:pPr>
              <w:jc w:val="center"/>
            </w:pPr>
            <w:r>
              <w:t>PIN_AH28</w:t>
            </w:r>
          </w:p>
        </w:tc>
        <w:tc>
          <w:tcPr>
            <w:tcW w:w="2701" w:type="dxa"/>
          </w:tcPr>
          <w:p w14:paraId="67637930" w14:textId="04CBA823" w:rsidR="0053619C" w:rsidRDefault="0053619C" w:rsidP="0053619C">
            <w:pPr>
              <w:jc w:val="center"/>
            </w:pPr>
            <w:r>
              <w:t>Seven Segment Digit 0[</w:t>
            </w:r>
            <w:r>
              <w:t>6</w:t>
            </w:r>
            <w:r>
              <w:t>]</w:t>
            </w:r>
          </w:p>
        </w:tc>
        <w:tc>
          <w:tcPr>
            <w:tcW w:w="1975" w:type="dxa"/>
          </w:tcPr>
          <w:p w14:paraId="6E2D090A" w14:textId="0994E286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6008D5" w14:paraId="37BE1435" w14:textId="77777777" w:rsidTr="00C33C86">
        <w:tc>
          <w:tcPr>
            <w:tcW w:w="2337" w:type="dxa"/>
          </w:tcPr>
          <w:p w14:paraId="3EA4D50E" w14:textId="1FFCB934" w:rsidR="006008D5" w:rsidRDefault="006008D5" w:rsidP="006008D5">
            <w:pPr>
              <w:jc w:val="center"/>
            </w:pPr>
            <w:r>
              <w:t>HEX</w:t>
            </w:r>
            <w:r>
              <w:t>1</w:t>
            </w:r>
            <w:r>
              <w:t>[</w:t>
            </w:r>
            <w:r>
              <w:t>0</w:t>
            </w:r>
            <w:r>
              <w:t>]</w:t>
            </w:r>
          </w:p>
        </w:tc>
        <w:tc>
          <w:tcPr>
            <w:tcW w:w="2337" w:type="dxa"/>
          </w:tcPr>
          <w:p w14:paraId="548E410B" w14:textId="078C558D" w:rsidR="006008D5" w:rsidRDefault="006008D5" w:rsidP="006008D5">
            <w:pPr>
              <w:jc w:val="center"/>
            </w:pPr>
            <w:r>
              <w:t>PIN_AJ29</w:t>
            </w:r>
          </w:p>
        </w:tc>
        <w:tc>
          <w:tcPr>
            <w:tcW w:w="2701" w:type="dxa"/>
          </w:tcPr>
          <w:p w14:paraId="70621D5B" w14:textId="0D09692F" w:rsidR="006008D5" w:rsidRDefault="006008D5" w:rsidP="006008D5">
            <w:pPr>
              <w:jc w:val="center"/>
            </w:pPr>
            <w:r>
              <w:t xml:space="preserve">Seven Segment Digit </w:t>
            </w:r>
            <w:r>
              <w:t>1</w:t>
            </w:r>
            <w:r>
              <w:t>[0]</w:t>
            </w:r>
          </w:p>
        </w:tc>
        <w:tc>
          <w:tcPr>
            <w:tcW w:w="1975" w:type="dxa"/>
          </w:tcPr>
          <w:p w14:paraId="7F0D2E81" w14:textId="2FC2D365" w:rsidR="006008D5" w:rsidRDefault="006008D5" w:rsidP="006008D5">
            <w:pPr>
              <w:jc w:val="center"/>
            </w:pPr>
            <w:r>
              <w:t>3.3V</w:t>
            </w:r>
          </w:p>
        </w:tc>
      </w:tr>
      <w:tr w:rsidR="006008D5" w14:paraId="43C3FA06" w14:textId="77777777" w:rsidTr="00C33C86">
        <w:tc>
          <w:tcPr>
            <w:tcW w:w="2337" w:type="dxa"/>
          </w:tcPr>
          <w:p w14:paraId="0FF45CEC" w14:textId="012B36FF" w:rsidR="006008D5" w:rsidRDefault="006008D5" w:rsidP="006008D5">
            <w:pPr>
              <w:jc w:val="center"/>
            </w:pPr>
            <w:r>
              <w:t>HEX</w:t>
            </w:r>
            <w:r>
              <w:t>1</w:t>
            </w:r>
            <w:r>
              <w:t>[1]</w:t>
            </w:r>
          </w:p>
        </w:tc>
        <w:tc>
          <w:tcPr>
            <w:tcW w:w="2337" w:type="dxa"/>
          </w:tcPr>
          <w:p w14:paraId="2C9D81C8" w14:textId="701E934F" w:rsidR="006008D5" w:rsidRDefault="006008D5" w:rsidP="006008D5">
            <w:pPr>
              <w:jc w:val="center"/>
            </w:pPr>
            <w:r>
              <w:t>PIN_AH2</w:t>
            </w:r>
            <w:r>
              <w:t>9</w:t>
            </w:r>
          </w:p>
        </w:tc>
        <w:tc>
          <w:tcPr>
            <w:tcW w:w="2701" w:type="dxa"/>
          </w:tcPr>
          <w:p w14:paraId="3188AA67" w14:textId="23412FB7" w:rsidR="006008D5" w:rsidRDefault="006008D5" w:rsidP="006008D5">
            <w:pPr>
              <w:jc w:val="center"/>
            </w:pPr>
            <w:r>
              <w:t xml:space="preserve">Seven Segment Digit </w:t>
            </w:r>
            <w:r>
              <w:t>1</w:t>
            </w:r>
            <w:r>
              <w:t>[1]</w:t>
            </w:r>
          </w:p>
        </w:tc>
        <w:tc>
          <w:tcPr>
            <w:tcW w:w="1975" w:type="dxa"/>
          </w:tcPr>
          <w:p w14:paraId="62FDF59A" w14:textId="6034A3AE" w:rsidR="006008D5" w:rsidRDefault="006008D5" w:rsidP="006008D5">
            <w:pPr>
              <w:jc w:val="center"/>
            </w:pPr>
            <w:r>
              <w:t>3.3V</w:t>
            </w:r>
          </w:p>
        </w:tc>
      </w:tr>
      <w:tr w:rsidR="006008D5" w14:paraId="613779C3" w14:textId="77777777" w:rsidTr="00C33C86">
        <w:tc>
          <w:tcPr>
            <w:tcW w:w="2337" w:type="dxa"/>
          </w:tcPr>
          <w:p w14:paraId="1CCC8AA9" w14:textId="26C9F5B4" w:rsidR="006008D5" w:rsidRDefault="006008D5" w:rsidP="006008D5">
            <w:pPr>
              <w:jc w:val="center"/>
            </w:pPr>
            <w:r>
              <w:t>HEX</w:t>
            </w:r>
            <w:r>
              <w:t>1</w:t>
            </w:r>
            <w:r>
              <w:t>[2]</w:t>
            </w:r>
          </w:p>
        </w:tc>
        <w:tc>
          <w:tcPr>
            <w:tcW w:w="2337" w:type="dxa"/>
          </w:tcPr>
          <w:p w14:paraId="6DF02C8A" w14:textId="45275DBE" w:rsidR="006008D5" w:rsidRDefault="006008D5" w:rsidP="006008D5">
            <w:pPr>
              <w:jc w:val="center"/>
            </w:pPr>
            <w:r>
              <w:t>PIN_AH30</w:t>
            </w:r>
          </w:p>
        </w:tc>
        <w:tc>
          <w:tcPr>
            <w:tcW w:w="2701" w:type="dxa"/>
          </w:tcPr>
          <w:p w14:paraId="31E99E59" w14:textId="4E47FB44" w:rsidR="006008D5" w:rsidRDefault="006008D5" w:rsidP="006008D5">
            <w:pPr>
              <w:jc w:val="center"/>
            </w:pPr>
            <w:r>
              <w:t xml:space="preserve">Seven Segment Digit </w:t>
            </w:r>
            <w:r>
              <w:t>1</w:t>
            </w:r>
            <w:r>
              <w:t>[2]</w:t>
            </w:r>
          </w:p>
        </w:tc>
        <w:tc>
          <w:tcPr>
            <w:tcW w:w="1975" w:type="dxa"/>
          </w:tcPr>
          <w:p w14:paraId="6A6C8BAE" w14:textId="5E7829D1" w:rsidR="006008D5" w:rsidRDefault="006008D5" w:rsidP="006008D5">
            <w:pPr>
              <w:jc w:val="center"/>
            </w:pPr>
            <w:r>
              <w:t>3.3V</w:t>
            </w:r>
          </w:p>
        </w:tc>
      </w:tr>
      <w:tr w:rsidR="006008D5" w14:paraId="2BDF65CF" w14:textId="77777777" w:rsidTr="00C33C86">
        <w:tc>
          <w:tcPr>
            <w:tcW w:w="2337" w:type="dxa"/>
          </w:tcPr>
          <w:p w14:paraId="42C8DA9A" w14:textId="36ABA2A6" w:rsidR="006008D5" w:rsidRDefault="006008D5" w:rsidP="006008D5">
            <w:pPr>
              <w:jc w:val="center"/>
            </w:pPr>
            <w:r>
              <w:t>HEX</w:t>
            </w:r>
            <w:r>
              <w:t>1</w:t>
            </w:r>
            <w:r>
              <w:t>[3]</w:t>
            </w:r>
          </w:p>
        </w:tc>
        <w:tc>
          <w:tcPr>
            <w:tcW w:w="2337" w:type="dxa"/>
          </w:tcPr>
          <w:p w14:paraId="2E772CD3" w14:textId="7E66043B" w:rsidR="006008D5" w:rsidRDefault="006008D5" w:rsidP="006008D5">
            <w:pPr>
              <w:jc w:val="center"/>
            </w:pPr>
            <w:r>
              <w:t>PIN_AG30</w:t>
            </w:r>
          </w:p>
        </w:tc>
        <w:tc>
          <w:tcPr>
            <w:tcW w:w="2701" w:type="dxa"/>
          </w:tcPr>
          <w:p w14:paraId="2CFF5D31" w14:textId="40F15716" w:rsidR="006008D5" w:rsidRDefault="006008D5" w:rsidP="006008D5">
            <w:pPr>
              <w:jc w:val="center"/>
            </w:pPr>
            <w:r>
              <w:t xml:space="preserve">Seven Segment Digit </w:t>
            </w:r>
            <w:r>
              <w:t>1</w:t>
            </w:r>
            <w:r>
              <w:t>[3]</w:t>
            </w:r>
          </w:p>
        </w:tc>
        <w:tc>
          <w:tcPr>
            <w:tcW w:w="1975" w:type="dxa"/>
          </w:tcPr>
          <w:p w14:paraId="5BA6DFAA" w14:textId="42E92E70" w:rsidR="006008D5" w:rsidRDefault="006008D5" w:rsidP="006008D5">
            <w:pPr>
              <w:jc w:val="center"/>
            </w:pPr>
            <w:r>
              <w:t>3.3V</w:t>
            </w:r>
          </w:p>
        </w:tc>
      </w:tr>
      <w:tr w:rsidR="0053619C" w14:paraId="1775891F" w14:textId="77777777" w:rsidTr="00C33C86">
        <w:tc>
          <w:tcPr>
            <w:tcW w:w="2337" w:type="dxa"/>
          </w:tcPr>
          <w:p w14:paraId="47224AF4" w14:textId="0FA5C4CF" w:rsidR="0053619C" w:rsidRDefault="0053619C" w:rsidP="0053619C">
            <w:pPr>
              <w:jc w:val="center"/>
            </w:pPr>
            <w:r>
              <w:t>HEX</w:t>
            </w:r>
            <w:r>
              <w:t>1</w:t>
            </w:r>
            <w:r>
              <w:t>[4]</w:t>
            </w:r>
          </w:p>
        </w:tc>
        <w:tc>
          <w:tcPr>
            <w:tcW w:w="2337" w:type="dxa"/>
          </w:tcPr>
          <w:p w14:paraId="09A25506" w14:textId="05ED11C0" w:rsidR="0053619C" w:rsidRDefault="006008D5" w:rsidP="0053619C">
            <w:pPr>
              <w:jc w:val="center"/>
            </w:pPr>
            <w:r>
              <w:t>PIN_AF29</w:t>
            </w:r>
          </w:p>
        </w:tc>
        <w:tc>
          <w:tcPr>
            <w:tcW w:w="2701" w:type="dxa"/>
          </w:tcPr>
          <w:p w14:paraId="33A48D9D" w14:textId="695A5BE2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1</w:t>
            </w:r>
            <w:r>
              <w:t>[4]</w:t>
            </w:r>
          </w:p>
        </w:tc>
        <w:tc>
          <w:tcPr>
            <w:tcW w:w="1975" w:type="dxa"/>
          </w:tcPr>
          <w:p w14:paraId="4AD98FFC" w14:textId="06A74DAA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0EE53469" w14:textId="77777777" w:rsidTr="00C33C86">
        <w:tc>
          <w:tcPr>
            <w:tcW w:w="2337" w:type="dxa"/>
          </w:tcPr>
          <w:p w14:paraId="7E71689E" w14:textId="61E25019" w:rsidR="0053619C" w:rsidRDefault="0053619C" w:rsidP="0053619C">
            <w:pPr>
              <w:jc w:val="center"/>
            </w:pPr>
            <w:r>
              <w:t>HEX</w:t>
            </w:r>
            <w:r>
              <w:t>1</w:t>
            </w:r>
            <w:r>
              <w:t>[5]</w:t>
            </w:r>
          </w:p>
        </w:tc>
        <w:tc>
          <w:tcPr>
            <w:tcW w:w="2337" w:type="dxa"/>
          </w:tcPr>
          <w:p w14:paraId="5FC76723" w14:textId="6919ED34" w:rsidR="0053619C" w:rsidRDefault="006008D5" w:rsidP="0053619C">
            <w:pPr>
              <w:jc w:val="center"/>
            </w:pPr>
            <w:r>
              <w:t>PIN_AF30</w:t>
            </w:r>
          </w:p>
        </w:tc>
        <w:tc>
          <w:tcPr>
            <w:tcW w:w="2701" w:type="dxa"/>
          </w:tcPr>
          <w:p w14:paraId="7FCC9FB9" w14:textId="42533996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1</w:t>
            </w:r>
            <w:r>
              <w:t>[5]</w:t>
            </w:r>
          </w:p>
        </w:tc>
        <w:tc>
          <w:tcPr>
            <w:tcW w:w="1975" w:type="dxa"/>
          </w:tcPr>
          <w:p w14:paraId="68187FA1" w14:textId="5B5B3777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1EBECF33" w14:textId="77777777" w:rsidTr="00C33C86">
        <w:tc>
          <w:tcPr>
            <w:tcW w:w="2337" w:type="dxa"/>
          </w:tcPr>
          <w:p w14:paraId="1584E0FB" w14:textId="1F64D6B2" w:rsidR="0053619C" w:rsidRDefault="0053619C" w:rsidP="0053619C">
            <w:pPr>
              <w:jc w:val="center"/>
            </w:pPr>
            <w:r>
              <w:t>HEX1[6]</w:t>
            </w:r>
          </w:p>
        </w:tc>
        <w:tc>
          <w:tcPr>
            <w:tcW w:w="2337" w:type="dxa"/>
          </w:tcPr>
          <w:p w14:paraId="25B7ADD0" w14:textId="069AFE71" w:rsidR="0053619C" w:rsidRDefault="006008D5" w:rsidP="0053619C">
            <w:pPr>
              <w:jc w:val="center"/>
            </w:pPr>
            <w:r>
              <w:t>PIN_AD27</w:t>
            </w:r>
          </w:p>
        </w:tc>
        <w:tc>
          <w:tcPr>
            <w:tcW w:w="2701" w:type="dxa"/>
          </w:tcPr>
          <w:p w14:paraId="1293D9FC" w14:textId="3FB7405B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1</w:t>
            </w:r>
            <w:r>
              <w:t>[6]</w:t>
            </w:r>
          </w:p>
        </w:tc>
        <w:tc>
          <w:tcPr>
            <w:tcW w:w="1975" w:type="dxa"/>
          </w:tcPr>
          <w:p w14:paraId="4D1E4EB8" w14:textId="556BBFB9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2B9CCB4C" w14:textId="77777777" w:rsidTr="00C33C86">
        <w:tc>
          <w:tcPr>
            <w:tcW w:w="2337" w:type="dxa"/>
          </w:tcPr>
          <w:p w14:paraId="7A54A3B3" w14:textId="34C430E7" w:rsidR="0053619C" w:rsidRDefault="0053619C" w:rsidP="0053619C">
            <w:pPr>
              <w:jc w:val="center"/>
            </w:pPr>
            <w:r>
              <w:t>HEX</w:t>
            </w:r>
            <w:r>
              <w:t>2</w:t>
            </w:r>
            <w:r>
              <w:t>[</w:t>
            </w:r>
            <w:r>
              <w:t>0</w:t>
            </w:r>
            <w:r>
              <w:t>]</w:t>
            </w:r>
          </w:p>
        </w:tc>
        <w:tc>
          <w:tcPr>
            <w:tcW w:w="2337" w:type="dxa"/>
          </w:tcPr>
          <w:p w14:paraId="1C18F09B" w14:textId="73ECCC64" w:rsidR="0053619C" w:rsidRDefault="00C2375C" w:rsidP="0053619C">
            <w:pPr>
              <w:jc w:val="center"/>
            </w:pPr>
            <w:r>
              <w:t>PIN_AB23</w:t>
            </w:r>
          </w:p>
        </w:tc>
        <w:tc>
          <w:tcPr>
            <w:tcW w:w="2701" w:type="dxa"/>
          </w:tcPr>
          <w:p w14:paraId="03D3376A" w14:textId="712CCE2F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2</w:t>
            </w:r>
            <w:r>
              <w:t>[0]</w:t>
            </w:r>
          </w:p>
        </w:tc>
        <w:tc>
          <w:tcPr>
            <w:tcW w:w="1975" w:type="dxa"/>
          </w:tcPr>
          <w:p w14:paraId="59018D76" w14:textId="21A700D7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7968F26C" w14:textId="77777777" w:rsidTr="00C33C86">
        <w:tc>
          <w:tcPr>
            <w:tcW w:w="2337" w:type="dxa"/>
          </w:tcPr>
          <w:p w14:paraId="67993A43" w14:textId="1C46D241" w:rsidR="0053619C" w:rsidRDefault="0053619C" w:rsidP="0053619C">
            <w:pPr>
              <w:jc w:val="center"/>
            </w:pPr>
            <w:r>
              <w:t>HEX</w:t>
            </w:r>
            <w:r>
              <w:t>2</w:t>
            </w:r>
            <w:r>
              <w:t>[</w:t>
            </w:r>
            <w:r>
              <w:t>1</w:t>
            </w:r>
            <w:r>
              <w:t>]</w:t>
            </w:r>
          </w:p>
        </w:tc>
        <w:tc>
          <w:tcPr>
            <w:tcW w:w="2337" w:type="dxa"/>
          </w:tcPr>
          <w:p w14:paraId="7C5CFF04" w14:textId="77E4C7D2" w:rsidR="0053619C" w:rsidRDefault="00C2375C" w:rsidP="0053619C">
            <w:pPr>
              <w:jc w:val="center"/>
            </w:pPr>
            <w:r>
              <w:t>PIN_AE29</w:t>
            </w:r>
          </w:p>
        </w:tc>
        <w:tc>
          <w:tcPr>
            <w:tcW w:w="2701" w:type="dxa"/>
          </w:tcPr>
          <w:p w14:paraId="16B04520" w14:textId="0BAD04E8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2</w:t>
            </w:r>
            <w:r>
              <w:t>[1]</w:t>
            </w:r>
          </w:p>
        </w:tc>
        <w:tc>
          <w:tcPr>
            <w:tcW w:w="1975" w:type="dxa"/>
          </w:tcPr>
          <w:p w14:paraId="03589C18" w14:textId="1ED7E969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30501261" w14:textId="77777777" w:rsidTr="00C33C86">
        <w:tc>
          <w:tcPr>
            <w:tcW w:w="2337" w:type="dxa"/>
          </w:tcPr>
          <w:p w14:paraId="799F9536" w14:textId="74E3CD85" w:rsidR="0053619C" w:rsidRDefault="0053619C" w:rsidP="0053619C">
            <w:pPr>
              <w:jc w:val="center"/>
            </w:pPr>
            <w:r>
              <w:t>HEX</w:t>
            </w:r>
            <w:r>
              <w:t>2</w:t>
            </w:r>
            <w:r>
              <w:t>[</w:t>
            </w:r>
            <w:r>
              <w:t>2</w:t>
            </w:r>
            <w:r>
              <w:t>]</w:t>
            </w:r>
          </w:p>
        </w:tc>
        <w:tc>
          <w:tcPr>
            <w:tcW w:w="2337" w:type="dxa"/>
          </w:tcPr>
          <w:p w14:paraId="7A2C23C3" w14:textId="0450ECDC" w:rsidR="0053619C" w:rsidRDefault="00C2375C" w:rsidP="0053619C">
            <w:pPr>
              <w:jc w:val="center"/>
            </w:pPr>
            <w:r>
              <w:t>PIN_AD29</w:t>
            </w:r>
          </w:p>
        </w:tc>
        <w:tc>
          <w:tcPr>
            <w:tcW w:w="2701" w:type="dxa"/>
          </w:tcPr>
          <w:p w14:paraId="0A64E674" w14:textId="6C4E0715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2</w:t>
            </w:r>
            <w:r>
              <w:t>[2]</w:t>
            </w:r>
          </w:p>
        </w:tc>
        <w:tc>
          <w:tcPr>
            <w:tcW w:w="1975" w:type="dxa"/>
          </w:tcPr>
          <w:p w14:paraId="5BE9B84C" w14:textId="5C22288D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27A480B0" w14:textId="77777777" w:rsidTr="00C33C86">
        <w:tc>
          <w:tcPr>
            <w:tcW w:w="2337" w:type="dxa"/>
          </w:tcPr>
          <w:p w14:paraId="73008F4D" w14:textId="40AEB5ED" w:rsidR="0053619C" w:rsidRDefault="0053619C" w:rsidP="0053619C">
            <w:pPr>
              <w:jc w:val="center"/>
            </w:pPr>
            <w:r>
              <w:t>HEX</w:t>
            </w:r>
            <w:r>
              <w:t>2</w:t>
            </w:r>
            <w:r>
              <w:t>[</w:t>
            </w:r>
            <w:r>
              <w:t>3</w:t>
            </w:r>
            <w:r>
              <w:t>]</w:t>
            </w:r>
          </w:p>
        </w:tc>
        <w:tc>
          <w:tcPr>
            <w:tcW w:w="2337" w:type="dxa"/>
          </w:tcPr>
          <w:p w14:paraId="778663C5" w14:textId="3902208E" w:rsidR="0053619C" w:rsidRDefault="00C2375C" w:rsidP="0053619C">
            <w:pPr>
              <w:jc w:val="center"/>
            </w:pPr>
            <w:r>
              <w:t>PIN_AC28</w:t>
            </w:r>
          </w:p>
        </w:tc>
        <w:tc>
          <w:tcPr>
            <w:tcW w:w="2701" w:type="dxa"/>
          </w:tcPr>
          <w:p w14:paraId="79AE84DC" w14:textId="311C628A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2</w:t>
            </w:r>
            <w:r>
              <w:t>[3]</w:t>
            </w:r>
          </w:p>
        </w:tc>
        <w:tc>
          <w:tcPr>
            <w:tcW w:w="1975" w:type="dxa"/>
          </w:tcPr>
          <w:p w14:paraId="372BD559" w14:textId="257A8709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1A1D23A0" w14:textId="77777777" w:rsidTr="00C33C86">
        <w:tc>
          <w:tcPr>
            <w:tcW w:w="2337" w:type="dxa"/>
          </w:tcPr>
          <w:p w14:paraId="44C96BEA" w14:textId="7A7A420E" w:rsidR="0053619C" w:rsidRDefault="0053619C" w:rsidP="0053619C">
            <w:pPr>
              <w:jc w:val="center"/>
            </w:pPr>
            <w:r>
              <w:t>HEX</w:t>
            </w:r>
            <w:r>
              <w:t>2</w:t>
            </w:r>
            <w:r>
              <w:t>[</w:t>
            </w:r>
            <w:r>
              <w:t>4</w:t>
            </w:r>
            <w:r>
              <w:t>]</w:t>
            </w:r>
          </w:p>
        </w:tc>
        <w:tc>
          <w:tcPr>
            <w:tcW w:w="2337" w:type="dxa"/>
          </w:tcPr>
          <w:p w14:paraId="7E3DDB3A" w14:textId="445B6644" w:rsidR="0053619C" w:rsidRDefault="00C2375C" w:rsidP="0053619C">
            <w:pPr>
              <w:jc w:val="center"/>
            </w:pPr>
            <w:r>
              <w:t>PIN_AD30</w:t>
            </w:r>
          </w:p>
        </w:tc>
        <w:tc>
          <w:tcPr>
            <w:tcW w:w="2701" w:type="dxa"/>
          </w:tcPr>
          <w:p w14:paraId="26103D81" w14:textId="127D3A17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2</w:t>
            </w:r>
            <w:r>
              <w:t>[4]</w:t>
            </w:r>
          </w:p>
        </w:tc>
        <w:tc>
          <w:tcPr>
            <w:tcW w:w="1975" w:type="dxa"/>
          </w:tcPr>
          <w:p w14:paraId="58143409" w14:textId="689B27A1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56391D2A" w14:textId="77777777" w:rsidTr="00C33C86">
        <w:tc>
          <w:tcPr>
            <w:tcW w:w="2337" w:type="dxa"/>
          </w:tcPr>
          <w:p w14:paraId="117213B1" w14:textId="544A5A5C" w:rsidR="0053619C" w:rsidRDefault="0053619C" w:rsidP="0053619C">
            <w:pPr>
              <w:jc w:val="center"/>
            </w:pPr>
            <w:r>
              <w:t>HEX</w:t>
            </w:r>
            <w:r>
              <w:t>2</w:t>
            </w:r>
            <w:r>
              <w:t>[</w:t>
            </w:r>
            <w:r>
              <w:t>5</w:t>
            </w:r>
            <w:r>
              <w:t>]</w:t>
            </w:r>
          </w:p>
        </w:tc>
        <w:tc>
          <w:tcPr>
            <w:tcW w:w="2337" w:type="dxa"/>
          </w:tcPr>
          <w:p w14:paraId="606A22DF" w14:textId="523D319C" w:rsidR="0053619C" w:rsidRDefault="00C2375C" w:rsidP="0053619C">
            <w:pPr>
              <w:jc w:val="center"/>
            </w:pPr>
            <w:r>
              <w:t>PIN_AC29</w:t>
            </w:r>
          </w:p>
        </w:tc>
        <w:tc>
          <w:tcPr>
            <w:tcW w:w="2701" w:type="dxa"/>
          </w:tcPr>
          <w:p w14:paraId="62C8C058" w14:textId="1284A560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2</w:t>
            </w:r>
            <w:r>
              <w:t>[5]</w:t>
            </w:r>
          </w:p>
        </w:tc>
        <w:tc>
          <w:tcPr>
            <w:tcW w:w="1975" w:type="dxa"/>
          </w:tcPr>
          <w:p w14:paraId="4A87C90F" w14:textId="234C30A5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20457D6E" w14:textId="77777777" w:rsidTr="00C33C86">
        <w:tc>
          <w:tcPr>
            <w:tcW w:w="2337" w:type="dxa"/>
          </w:tcPr>
          <w:p w14:paraId="0CC3E1AA" w14:textId="23EAB8EF" w:rsidR="0053619C" w:rsidRDefault="0053619C" w:rsidP="0053619C">
            <w:pPr>
              <w:jc w:val="center"/>
            </w:pPr>
            <w:r>
              <w:t>HEX</w:t>
            </w:r>
            <w:r>
              <w:t>2</w:t>
            </w:r>
            <w:r>
              <w:t>[</w:t>
            </w:r>
            <w:r>
              <w:t>6</w:t>
            </w:r>
            <w:r>
              <w:t>]</w:t>
            </w:r>
          </w:p>
        </w:tc>
        <w:tc>
          <w:tcPr>
            <w:tcW w:w="2337" w:type="dxa"/>
          </w:tcPr>
          <w:p w14:paraId="51B50163" w14:textId="4DF9AC2A" w:rsidR="0053619C" w:rsidRDefault="00C2375C" w:rsidP="0053619C">
            <w:pPr>
              <w:jc w:val="center"/>
            </w:pPr>
            <w:r>
              <w:t>PIN_AC30</w:t>
            </w:r>
          </w:p>
        </w:tc>
        <w:tc>
          <w:tcPr>
            <w:tcW w:w="2701" w:type="dxa"/>
          </w:tcPr>
          <w:p w14:paraId="28030982" w14:textId="211325D6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2</w:t>
            </w:r>
            <w:r>
              <w:t>[6]</w:t>
            </w:r>
          </w:p>
        </w:tc>
        <w:tc>
          <w:tcPr>
            <w:tcW w:w="1975" w:type="dxa"/>
          </w:tcPr>
          <w:p w14:paraId="17909233" w14:textId="3CF2E5A9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7A99F542" w14:textId="77777777" w:rsidTr="00C33C86">
        <w:tc>
          <w:tcPr>
            <w:tcW w:w="2337" w:type="dxa"/>
          </w:tcPr>
          <w:p w14:paraId="09749351" w14:textId="2087B4D1" w:rsidR="0053619C" w:rsidRDefault="0053619C" w:rsidP="0053619C">
            <w:pPr>
              <w:jc w:val="center"/>
            </w:pPr>
            <w:r>
              <w:t>HEX</w:t>
            </w:r>
            <w:r>
              <w:t>3</w:t>
            </w:r>
            <w:r>
              <w:t>[0]</w:t>
            </w:r>
          </w:p>
        </w:tc>
        <w:tc>
          <w:tcPr>
            <w:tcW w:w="2337" w:type="dxa"/>
          </w:tcPr>
          <w:p w14:paraId="58443C7A" w14:textId="4E64A78B" w:rsidR="0053619C" w:rsidRDefault="00C2375C" w:rsidP="0053619C">
            <w:pPr>
              <w:jc w:val="center"/>
            </w:pPr>
            <w:r>
              <w:t>PIN_AD26</w:t>
            </w:r>
          </w:p>
        </w:tc>
        <w:tc>
          <w:tcPr>
            <w:tcW w:w="2701" w:type="dxa"/>
          </w:tcPr>
          <w:p w14:paraId="4CD0FB0C" w14:textId="46B84EBE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3</w:t>
            </w:r>
            <w:r>
              <w:t>[0]</w:t>
            </w:r>
          </w:p>
        </w:tc>
        <w:tc>
          <w:tcPr>
            <w:tcW w:w="1975" w:type="dxa"/>
          </w:tcPr>
          <w:p w14:paraId="083BD653" w14:textId="4D615551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6CC3584F" w14:textId="77777777" w:rsidTr="00C33C86">
        <w:tc>
          <w:tcPr>
            <w:tcW w:w="2337" w:type="dxa"/>
          </w:tcPr>
          <w:p w14:paraId="5CD99F6A" w14:textId="0B92CBB6" w:rsidR="0053619C" w:rsidRDefault="0053619C" w:rsidP="0053619C">
            <w:pPr>
              <w:jc w:val="center"/>
            </w:pPr>
            <w:r>
              <w:t>HEX</w:t>
            </w:r>
            <w:r>
              <w:t>3</w:t>
            </w:r>
            <w:r>
              <w:t>[1]</w:t>
            </w:r>
          </w:p>
        </w:tc>
        <w:tc>
          <w:tcPr>
            <w:tcW w:w="2337" w:type="dxa"/>
          </w:tcPr>
          <w:p w14:paraId="23C57DB4" w14:textId="557B9376" w:rsidR="0053619C" w:rsidRDefault="00C2375C" w:rsidP="0053619C">
            <w:pPr>
              <w:jc w:val="center"/>
            </w:pPr>
            <w:r>
              <w:t>PIN_AC27</w:t>
            </w:r>
          </w:p>
        </w:tc>
        <w:tc>
          <w:tcPr>
            <w:tcW w:w="2701" w:type="dxa"/>
          </w:tcPr>
          <w:p w14:paraId="6A7424DA" w14:textId="63F8CB5B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3</w:t>
            </w:r>
            <w:r>
              <w:t>[1]</w:t>
            </w:r>
          </w:p>
        </w:tc>
        <w:tc>
          <w:tcPr>
            <w:tcW w:w="1975" w:type="dxa"/>
          </w:tcPr>
          <w:p w14:paraId="04B69D76" w14:textId="2A12E4DC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2C16950A" w14:textId="77777777" w:rsidTr="00C33C86">
        <w:tc>
          <w:tcPr>
            <w:tcW w:w="2337" w:type="dxa"/>
          </w:tcPr>
          <w:p w14:paraId="049B54C5" w14:textId="532CABFA" w:rsidR="0053619C" w:rsidRDefault="0053619C" w:rsidP="0053619C">
            <w:pPr>
              <w:jc w:val="center"/>
            </w:pPr>
            <w:r>
              <w:t>HEX</w:t>
            </w:r>
            <w:r>
              <w:t>3</w:t>
            </w:r>
            <w:r>
              <w:t>[2]</w:t>
            </w:r>
          </w:p>
        </w:tc>
        <w:tc>
          <w:tcPr>
            <w:tcW w:w="2337" w:type="dxa"/>
          </w:tcPr>
          <w:p w14:paraId="560FC309" w14:textId="09D3CC78" w:rsidR="0053619C" w:rsidRDefault="00C2375C" w:rsidP="0053619C">
            <w:pPr>
              <w:jc w:val="center"/>
            </w:pPr>
            <w:r>
              <w:t>PIN_AD25</w:t>
            </w:r>
          </w:p>
        </w:tc>
        <w:tc>
          <w:tcPr>
            <w:tcW w:w="2701" w:type="dxa"/>
          </w:tcPr>
          <w:p w14:paraId="35BA1653" w14:textId="04023181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3</w:t>
            </w:r>
            <w:r>
              <w:t>[2]</w:t>
            </w:r>
          </w:p>
        </w:tc>
        <w:tc>
          <w:tcPr>
            <w:tcW w:w="1975" w:type="dxa"/>
          </w:tcPr>
          <w:p w14:paraId="3EF730C4" w14:textId="31E29CFF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4BE15668" w14:textId="77777777" w:rsidTr="00C33C86">
        <w:tc>
          <w:tcPr>
            <w:tcW w:w="2337" w:type="dxa"/>
          </w:tcPr>
          <w:p w14:paraId="2D73AFA4" w14:textId="51147E46" w:rsidR="0053619C" w:rsidRDefault="0053619C" w:rsidP="0053619C">
            <w:pPr>
              <w:jc w:val="center"/>
            </w:pPr>
            <w:r>
              <w:t>HEX</w:t>
            </w:r>
            <w:r>
              <w:t>3</w:t>
            </w:r>
            <w:r>
              <w:t>[3]</w:t>
            </w:r>
          </w:p>
        </w:tc>
        <w:tc>
          <w:tcPr>
            <w:tcW w:w="2337" w:type="dxa"/>
          </w:tcPr>
          <w:p w14:paraId="4A25E31F" w14:textId="0269E4DA" w:rsidR="0053619C" w:rsidRDefault="00C2375C" w:rsidP="0053619C">
            <w:pPr>
              <w:jc w:val="center"/>
            </w:pPr>
            <w:r>
              <w:t>PIN_AC25</w:t>
            </w:r>
          </w:p>
        </w:tc>
        <w:tc>
          <w:tcPr>
            <w:tcW w:w="2701" w:type="dxa"/>
          </w:tcPr>
          <w:p w14:paraId="2A86ED1C" w14:textId="0C2261A4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3</w:t>
            </w:r>
            <w:r>
              <w:t>[3]</w:t>
            </w:r>
          </w:p>
        </w:tc>
        <w:tc>
          <w:tcPr>
            <w:tcW w:w="1975" w:type="dxa"/>
          </w:tcPr>
          <w:p w14:paraId="154324A4" w14:textId="5DADAAA4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2ACF538A" w14:textId="77777777" w:rsidTr="00C33C86">
        <w:tc>
          <w:tcPr>
            <w:tcW w:w="2337" w:type="dxa"/>
          </w:tcPr>
          <w:p w14:paraId="702E2EEB" w14:textId="367327E9" w:rsidR="0053619C" w:rsidRDefault="0053619C" w:rsidP="0053619C">
            <w:pPr>
              <w:jc w:val="center"/>
            </w:pPr>
            <w:r>
              <w:t>HEX</w:t>
            </w:r>
            <w:r>
              <w:t>3</w:t>
            </w:r>
            <w:r>
              <w:t>[4]</w:t>
            </w:r>
          </w:p>
        </w:tc>
        <w:tc>
          <w:tcPr>
            <w:tcW w:w="2337" w:type="dxa"/>
          </w:tcPr>
          <w:p w14:paraId="36CADCA4" w14:textId="18D90C50" w:rsidR="0053619C" w:rsidRDefault="00C2375C" w:rsidP="0053619C">
            <w:pPr>
              <w:jc w:val="center"/>
            </w:pPr>
            <w:r>
              <w:t>PIN_AB28</w:t>
            </w:r>
          </w:p>
        </w:tc>
        <w:tc>
          <w:tcPr>
            <w:tcW w:w="2701" w:type="dxa"/>
          </w:tcPr>
          <w:p w14:paraId="1F7F4F61" w14:textId="46EFE812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3</w:t>
            </w:r>
            <w:r>
              <w:t>[4]</w:t>
            </w:r>
          </w:p>
        </w:tc>
        <w:tc>
          <w:tcPr>
            <w:tcW w:w="1975" w:type="dxa"/>
          </w:tcPr>
          <w:p w14:paraId="721500DF" w14:textId="6A7844C5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030EE8FC" w14:textId="77777777" w:rsidTr="00C33C86">
        <w:tc>
          <w:tcPr>
            <w:tcW w:w="2337" w:type="dxa"/>
          </w:tcPr>
          <w:p w14:paraId="1ABD4FAF" w14:textId="6EC3855B" w:rsidR="0053619C" w:rsidRDefault="0053619C" w:rsidP="0053619C">
            <w:pPr>
              <w:jc w:val="center"/>
            </w:pPr>
            <w:r>
              <w:t>HEX</w:t>
            </w:r>
            <w:r>
              <w:t>3</w:t>
            </w:r>
            <w:r>
              <w:t>[5]</w:t>
            </w:r>
          </w:p>
        </w:tc>
        <w:tc>
          <w:tcPr>
            <w:tcW w:w="2337" w:type="dxa"/>
          </w:tcPr>
          <w:p w14:paraId="6BA6ADD6" w14:textId="7B8DA65C" w:rsidR="0053619C" w:rsidRDefault="00C2375C" w:rsidP="0053619C">
            <w:pPr>
              <w:jc w:val="center"/>
            </w:pPr>
            <w:r>
              <w:t>PIN_AB25</w:t>
            </w:r>
          </w:p>
        </w:tc>
        <w:tc>
          <w:tcPr>
            <w:tcW w:w="2701" w:type="dxa"/>
          </w:tcPr>
          <w:p w14:paraId="7467CC98" w14:textId="25963147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3</w:t>
            </w:r>
            <w:r>
              <w:t>[5]</w:t>
            </w:r>
          </w:p>
        </w:tc>
        <w:tc>
          <w:tcPr>
            <w:tcW w:w="1975" w:type="dxa"/>
          </w:tcPr>
          <w:p w14:paraId="4D20EC1D" w14:textId="22F328B0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368EE018" w14:textId="77777777" w:rsidTr="00C33C86">
        <w:tc>
          <w:tcPr>
            <w:tcW w:w="2337" w:type="dxa"/>
          </w:tcPr>
          <w:p w14:paraId="19A880A5" w14:textId="71B096D8" w:rsidR="0053619C" w:rsidRDefault="0053619C" w:rsidP="0053619C">
            <w:pPr>
              <w:jc w:val="center"/>
            </w:pPr>
            <w:r>
              <w:t>HEX</w:t>
            </w:r>
            <w:r>
              <w:t>3</w:t>
            </w:r>
            <w:r>
              <w:t>[6]</w:t>
            </w:r>
          </w:p>
        </w:tc>
        <w:tc>
          <w:tcPr>
            <w:tcW w:w="2337" w:type="dxa"/>
          </w:tcPr>
          <w:p w14:paraId="705C088A" w14:textId="3430C9D4" w:rsidR="0053619C" w:rsidRDefault="00C2375C" w:rsidP="0053619C">
            <w:pPr>
              <w:jc w:val="center"/>
            </w:pPr>
            <w:r>
              <w:t>PIN_AB22</w:t>
            </w:r>
          </w:p>
        </w:tc>
        <w:tc>
          <w:tcPr>
            <w:tcW w:w="2701" w:type="dxa"/>
          </w:tcPr>
          <w:p w14:paraId="15C084BB" w14:textId="5EF9ACB3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3</w:t>
            </w:r>
            <w:r>
              <w:t>[6]</w:t>
            </w:r>
          </w:p>
        </w:tc>
        <w:tc>
          <w:tcPr>
            <w:tcW w:w="1975" w:type="dxa"/>
          </w:tcPr>
          <w:p w14:paraId="15B0B14F" w14:textId="656CA9B9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1AE015A1" w14:textId="77777777" w:rsidTr="00C33C86">
        <w:tc>
          <w:tcPr>
            <w:tcW w:w="2337" w:type="dxa"/>
          </w:tcPr>
          <w:p w14:paraId="089EAEB9" w14:textId="119102AC" w:rsidR="0053619C" w:rsidRDefault="0053619C" w:rsidP="0053619C">
            <w:pPr>
              <w:jc w:val="center"/>
            </w:pPr>
            <w:r>
              <w:t>HEX</w:t>
            </w:r>
            <w:r>
              <w:t>4</w:t>
            </w:r>
            <w:r>
              <w:t>[0]</w:t>
            </w:r>
          </w:p>
        </w:tc>
        <w:tc>
          <w:tcPr>
            <w:tcW w:w="2337" w:type="dxa"/>
          </w:tcPr>
          <w:p w14:paraId="4AA192A6" w14:textId="6F278670" w:rsidR="0053619C" w:rsidRDefault="00C2375C" w:rsidP="0053619C">
            <w:pPr>
              <w:jc w:val="center"/>
            </w:pPr>
            <w:r>
              <w:t>PIN_AA24</w:t>
            </w:r>
          </w:p>
        </w:tc>
        <w:tc>
          <w:tcPr>
            <w:tcW w:w="2701" w:type="dxa"/>
          </w:tcPr>
          <w:p w14:paraId="3383C0EC" w14:textId="79571BFF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4</w:t>
            </w:r>
            <w:r>
              <w:t>[0]</w:t>
            </w:r>
          </w:p>
        </w:tc>
        <w:tc>
          <w:tcPr>
            <w:tcW w:w="1975" w:type="dxa"/>
          </w:tcPr>
          <w:p w14:paraId="608CF6AC" w14:textId="14B80A7B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2237FE2A" w14:textId="77777777" w:rsidTr="00C33C86">
        <w:tc>
          <w:tcPr>
            <w:tcW w:w="2337" w:type="dxa"/>
          </w:tcPr>
          <w:p w14:paraId="6DB013AA" w14:textId="03B8AA17" w:rsidR="0053619C" w:rsidRDefault="0053619C" w:rsidP="0053619C">
            <w:pPr>
              <w:jc w:val="center"/>
            </w:pPr>
            <w:r>
              <w:t>HEX</w:t>
            </w:r>
            <w:r>
              <w:t>4</w:t>
            </w:r>
            <w:r>
              <w:t>[1]</w:t>
            </w:r>
          </w:p>
        </w:tc>
        <w:tc>
          <w:tcPr>
            <w:tcW w:w="2337" w:type="dxa"/>
          </w:tcPr>
          <w:p w14:paraId="16EF411E" w14:textId="15A01B44" w:rsidR="0053619C" w:rsidRDefault="00C2375C" w:rsidP="0053619C">
            <w:pPr>
              <w:jc w:val="center"/>
            </w:pPr>
            <w:r>
              <w:t>PIN_Y23</w:t>
            </w:r>
          </w:p>
        </w:tc>
        <w:tc>
          <w:tcPr>
            <w:tcW w:w="2701" w:type="dxa"/>
          </w:tcPr>
          <w:p w14:paraId="73A1E626" w14:textId="51CE0774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4</w:t>
            </w:r>
            <w:r>
              <w:t>[1]</w:t>
            </w:r>
          </w:p>
        </w:tc>
        <w:tc>
          <w:tcPr>
            <w:tcW w:w="1975" w:type="dxa"/>
          </w:tcPr>
          <w:p w14:paraId="2507403C" w14:textId="7376D637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519543A9" w14:textId="77777777" w:rsidTr="00C33C86">
        <w:tc>
          <w:tcPr>
            <w:tcW w:w="2337" w:type="dxa"/>
          </w:tcPr>
          <w:p w14:paraId="215A9935" w14:textId="6AF3F6F8" w:rsidR="0053619C" w:rsidRDefault="0053619C" w:rsidP="0053619C">
            <w:pPr>
              <w:jc w:val="center"/>
            </w:pPr>
            <w:r>
              <w:t>HEX</w:t>
            </w:r>
            <w:r>
              <w:t>4</w:t>
            </w:r>
            <w:r>
              <w:t>[2]</w:t>
            </w:r>
          </w:p>
        </w:tc>
        <w:tc>
          <w:tcPr>
            <w:tcW w:w="2337" w:type="dxa"/>
          </w:tcPr>
          <w:p w14:paraId="2BB43F6D" w14:textId="67A93C4F" w:rsidR="0053619C" w:rsidRDefault="00C2375C" w:rsidP="0053619C">
            <w:pPr>
              <w:jc w:val="center"/>
            </w:pPr>
            <w:r>
              <w:t>PIN_Y24</w:t>
            </w:r>
          </w:p>
        </w:tc>
        <w:tc>
          <w:tcPr>
            <w:tcW w:w="2701" w:type="dxa"/>
          </w:tcPr>
          <w:p w14:paraId="3CF202C7" w14:textId="0131B91C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4</w:t>
            </w:r>
            <w:r>
              <w:t>[2]</w:t>
            </w:r>
          </w:p>
        </w:tc>
        <w:tc>
          <w:tcPr>
            <w:tcW w:w="1975" w:type="dxa"/>
          </w:tcPr>
          <w:p w14:paraId="2B615F64" w14:textId="3104EB66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76D6F3A7" w14:textId="77777777" w:rsidTr="00C33C86">
        <w:tc>
          <w:tcPr>
            <w:tcW w:w="2337" w:type="dxa"/>
          </w:tcPr>
          <w:p w14:paraId="23B0FD12" w14:textId="0A455093" w:rsidR="0053619C" w:rsidRDefault="0053619C" w:rsidP="0053619C">
            <w:pPr>
              <w:jc w:val="center"/>
            </w:pPr>
            <w:r>
              <w:t>HEX</w:t>
            </w:r>
            <w:r>
              <w:t>4</w:t>
            </w:r>
            <w:r>
              <w:t>[3]</w:t>
            </w:r>
          </w:p>
        </w:tc>
        <w:tc>
          <w:tcPr>
            <w:tcW w:w="2337" w:type="dxa"/>
          </w:tcPr>
          <w:p w14:paraId="57E953CF" w14:textId="3AA7A264" w:rsidR="0053619C" w:rsidRDefault="00C2375C" w:rsidP="0053619C">
            <w:pPr>
              <w:jc w:val="center"/>
            </w:pPr>
            <w:r>
              <w:t>PIN_W22</w:t>
            </w:r>
          </w:p>
        </w:tc>
        <w:tc>
          <w:tcPr>
            <w:tcW w:w="2701" w:type="dxa"/>
          </w:tcPr>
          <w:p w14:paraId="2D4115D9" w14:textId="1E2B4C63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4</w:t>
            </w:r>
            <w:r>
              <w:t>[3]</w:t>
            </w:r>
          </w:p>
        </w:tc>
        <w:tc>
          <w:tcPr>
            <w:tcW w:w="1975" w:type="dxa"/>
          </w:tcPr>
          <w:p w14:paraId="34F00405" w14:textId="24C785CB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772F3B42" w14:textId="77777777" w:rsidTr="00C33C86">
        <w:tc>
          <w:tcPr>
            <w:tcW w:w="2337" w:type="dxa"/>
          </w:tcPr>
          <w:p w14:paraId="3D2AF2AE" w14:textId="09379EAF" w:rsidR="0053619C" w:rsidRDefault="0053619C" w:rsidP="0053619C">
            <w:pPr>
              <w:jc w:val="center"/>
            </w:pPr>
            <w:r>
              <w:t>HEX</w:t>
            </w:r>
            <w:r>
              <w:t>4</w:t>
            </w:r>
            <w:r>
              <w:t>[4]</w:t>
            </w:r>
          </w:p>
        </w:tc>
        <w:tc>
          <w:tcPr>
            <w:tcW w:w="2337" w:type="dxa"/>
          </w:tcPr>
          <w:p w14:paraId="33ACC6F1" w14:textId="79A8E0BE" w:rsidR="0053619C" w:rsidRDefault="00C2375C" w:rsidP="0053619C">
            <w:pPr>
              <w:jc w:val="center"/>
            </w:pPr>
            <w:r>
              <w:t>PIN_W24</w:t>
            </w:r>
          </w:p>
        </w:tc>
        <w:tc>
          <w:tcPr>
            <w:tcW w:w="2701" w:type="dxa"/>
          </w:tcPr>
          <w:p w14:paraId="0658DB34" w14:textId="67219F9D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4</w:t>
            </w:r>
            <w:r>
              <w:t>[4]</w:t>
            </w:r>
          </w:p>
        </w:tc>
        <w:tc>
          <w:tcPr>
            <w:tcW w:w="1975" w:type="dxa"/>
          </w:tcPr>
          <w:p w14:paraId="19DE1097" w14:textId="15647924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751D2F62" w14:textId="77777777" w:rsidTr="00C33C86">
        <w:tc>
          <w:tcPr>
            <w:tcW w:w="2337" w:type="dxa"/>
          </w:tcPr>
          <w:p w14:paraId="5B59DD63" w14:textId="6DA94BC8" w:rsidR="0053619C" w:rsidRDefault="0053619C" w:rsidP="0053619C">
            <w:pPr>
              <w:jc w:val="center"/>
            </w:pPr>
            <w:r>
              <w:t>HEX</w:t>
            </w:r>
            <w:r>
              <w:t>4</w:t>
            </w:r>
            <w:r>
              <w:t>[5]</w:t>
            </w:r>
          </w:p>
        </w:tc>
        <w:tc>
          <w:tcPr>
            <w:tcW w:w="2337" w:type="dxa"/>
          </w:tcPr>
          <w:p w14:paraId="218F0D69" w14:textId="42A4C67C" w:rsidR="0053619C" w:rsidRDefault="00C2375C" w:rsidP="0053619C">
            <w:pPr>
              <w:jc w:val="center"/>
            </w:pPr>
            <w:r>
              <w:t>PIN_V23</w:t>
            </w:r>
          </w:p>
        </w:tc>
        <w:tc>
          <w:tcPr>
            <w:tcW w:w="2701" w:type="dxa"/>
          </w:tcPr>
          <w:p w14:paraId="080244F2" w14:textId="4FE8DAEF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4</w:t>
            </w:r>
            <w:r>
              <w:t>[5]</w:t>
            </w:r>
          </w:p>
        </w:tc>
        <w:tc>
          <w:tcPr>
            <w:tcW w:w="1975" w:type="dxa"/>
          </w:tcPr>
          <w:p w14:paraId="5A1BBC8C" w14:textId="4A881CFD" w:rsidR="0053619C" w:rsidRDefault="0053619C" w:rsidP="0053619C">
            <w:pPr>
              <w:jc w:val="center"/>
            </w:pPr>
            <w:r>
              <w:t>3.3V</w:t>
            </w:r>
          </w:p>
        </w:tc>
      </w:tr>
      <w:tr w:rsidR="0053619C" w14:paraId="5B924323" w14:textId="77777777" w:rsidTr="00C33C86">
        <w:tc>
          <w:tcPr>
            <w:tcW w:w="2337" w:type="dxa"/>
          </w:tcPr>
          <w:p w14:paraId="2C7B098C" w14:textId="61EE1265" w:rsidR="0053619C" w:rsidRDefault="0053619C" w:rsidP="0053619C">
            <w:pPr>
              <w:jc w:val="center"/>
            </w:pPr>
            <w:r>
              <w:t>HEX</w:t>
            </w:r>
            <w:r>
              <w:t>4</w:t>
            </w:r>
            <w:r>
              <w:t>[6]</w:t>
            </w:r>
          </w:p>
        </w:tc>
        <w:tc>
          <w:tcPr>
            <w:tcW w:w="2337" w:type="dxa"/>
          </w:tcPr>
          <w:p w14:paraId="072A1369" w14:textId="5DE90B9E" w:rsidR="0053619C" w:rsidRDefault="00C2375C" w:rsidP="0053619C">
            <w:pPr>
              <w:jc w:val="center"/>
            </w:pPr>
            <w:r>
              <w:t>PIN_W25</w:t>
            </w:r>
          </w:p>
        </w:tc>
        <w:tc>
          <w:tcPr>
            <w:tcW w:w="2701" w:type="dxa"/>
          </w:tcPr>
          <w:p w14:paraId="7437448F" w14:textId="0516D1EE" w:rsidR="0053619C" w:rsidRDefault="0053619C" w:rsidP="0053619C">
            <w:pPr>
              <w:jc w:val="center"/>
            </w:pPr>
            <w:r>
              <w:t xml:space="preserve">Seven Segment Digit </w:t>
            </w:r>
            <w:r>
              <w:t>4</w:t>
            </w:r>
            <w:r>
              <w:t>[6]</w:t>
            </w:r>
          </w:p>
        </w:tc>
        <w:tc>
          <w:tcPr>
            <w:tcW w:w="1975" w:type="dxa"/>
          </w:tcPr>
          <w:p w14:paraId="074E229B" w14:textId="62CCF79D" w:rsidR="0053619C" w:rsidRDefault="0053619C" w:rsidP="0053619C">
            <w:pPr>
              <w:jc w:val="center"/>
            </w:pPr>
            <w:r>
              <w:t>3.3V</w:t>
            </w:r>
          </w:p>
        </w:tc>
      </w:tr>
    </w:tbl>
    <w:p w14:paraId="1A27E2D0" w14:textId="73FC0EAC" w:rsidR="00E7253E" w:rsidRDefault="00E7253E" w:rsidP="00E7253E"/>
    <w:p w14:paraId="27CBDE0A" w14:textId="5311DB5B" w:rsidR="00B34B19" w:rsidRDefault="00B34B19" w:rsidP="00E7253E"/>
    <w:p w14:paraId="228DB313" w14:textId="77777777" w:rsidR="001C19B1" w:rsidRDefault="001C19B1" w:rsidP="001C19B1">
      <w:pPr>
        <w:pStyle w:val="Heading2"/>
      </w:pPr>
    </w:p>
    <w:p w14:paraId="6F1914F6" w14:textId="7A68D3AE" w:rsidR="00B34B19" w:rsidRDefault="001C19B1" w:rsidP="001C19B1">
      <w:pPr>
        <w:pStyle w:val="Heading2"/>
      </w:pPr>
      <w:bookmarkStart w:id="12" w:name="_Toc94351666"/>
      <w:r>
        <w:t>A-2 RTL Diagrams</w:t>
      </w:r>
      <w:bookmarkEnd w:id="12"/>
    </w:p>
    <w:p w14:paraId="4B5AEDFD" w14:textId="77777777" w:rsidR="001C19B1" w:rsidRPr="001C19B1" w:rsidRDefault="001C19B1" w:rsidP="001C19B1"/>
    <w:p w14:paraId="0C141608" w14:textId="067FC027" w:rsidR="00B34B19" w:rsidRDefault="00B34B19" w:rsidP="001C19B1">
      <w:pPr>
        <w:pStyle w:val="Heading3"/>
      </w:pPr>
      <w:r>
        <w:tab/>
      </w:r>
      <w:bookmarkStart w:id="13" w:name="_Toc94351667"/>
      <w:r w:rsidR="001C19B1">
        <w:t>A-</w:t>
      </w:r>
      <w:proofErr w:type="gramStart"/>
      <w:r w:rsidR="001C19B1">
        <w:t>2.a</w:t>
      </w:r>
      <w:proofErr w:type="gramEnd"/>
      <w:r w:rsidR="001C19B1">
        <w:t xml:space="preserve"> </w:t>
      </w:r>
      <w:proofErr w:type="spellStart"/>
      <w:r w:rsidR="001C19B1">
        <w:t>clk_divider</w:t>
      </w:r>
      <w:bookmarkEnd w:id="13"/>
      <w:proofErr w:type="spellEnd"/>
    </w:p>
    <w:p w14:paraId="0C29BF4F" w14:textId="77777777" w:rsidR="00B34B19" w:rsidRDefault="00B34B19">
      <w:r>
        <w:rPr>
          <w:noProof/>
        </w:rPr>
        <w:drawing>
          <wp:inline distT="0" distB="0" distL="0" distR="0" wp14:anchorId="6313F321" wp14:editId="616ED55C">
            <wp:extent cx="5943600" cy="1280795"/>
            <wp:effectExtent l="0" t="0" r="0" b="0"/>
            <wp:docPr id="35" name="Picture 3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DE5B" w14:textId="59F5C1C3" w:rsidR="00B34B19" w:rsidRDefault="00B34B19" w:rsidP="00BC1D8B">
      <w:pPr>
        <w:pStyle w:val="Heading3"/>
      </w:pPr>
      <w:r>
        <w:tab/>
      </w:r>
      <w:bookmarkStart w:id="14" w:name="_Toc94351668"/>
      <w:r w:rsidR="00BC1D8B">
        <w:t>A-</w:t>
      </w:r>
      <w:proofErr w:type="gramStart"/>
      <w:r w:rsidR="00BC1D8B">
        <w:t>2.b</w:t>
      </w:r>
      <w:proofErr w:type="gramEnd"/>
      <w:r w:rsidR="00BC1D8B">
        <w:t xml:space="preserve"> counter</w:t>
      </w:r>
      <w:bookmarkEnd w:id="14"/>
      <w:r w:rsidRPr="00E504AB">
        <w:rPr>
          <w:b/>
          <w:bCs/>
        </w:rPr>
        <w:t xml:space="preserve"> </w:t>
      </w:r>
    </w:p>
    <w:p w14:paraId="3DD7573E" w14:textId="77777777" w:rsidR="00B34B19" w:rsidRDefault="00B34B19">
      <w:r>
        <w:rPr>
          <w:noProof/>
        </w:rPr>
        <w:drawing>
          <wp:inline distT="0" distB="0" distL="0" distR="0" wp14:anchorId="764890B9" wp14:editId="5E15F99D">
            <wp:extent cx="5943600" cy="2388235"/>
            <wp:effectExtent l="0" t="0" r="0" b="0"/>
            <wp:docPr id="36" name="Picture 3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FFF4" w14:textId="6295B91C" w:rsidR="00B34B19" w:rsidRDefault="00B34B19" w:rsidP="00BC1D8B">
      <w:pPr>
        <w:pStyle w:val="Heading3"/>
      </w:pPr>
      <w:r>
        <w:tab/>
      </w:r>
      <w:bookmarkStart w:id="15" w:name="_Toc94351669"/>
      <w:r w:rsidR="00BC1D8B">
        <w:t xml:space="preserve">A-2.c </w:t>
      </w:r>
      <w:proofErr w:type="spellStart"/>
      <w:r w:rsidR="00BC1D8B">
        <w:t>bcd</w:t>
      </w:r>
      <w:bookmarkEnd w:id="15"/>
      <w:proofErr w:type="spellEnd"/>
    </w:p>
    <w:p w14:paraId="33E85A2F" w14:textId="77777777" w:rsidR="00B34B19" w:rsidRDefault="00B34B19">
      <w:r>
        <w:rPr>
          <w:noProof/>
        </w:rPr>
        <w:drawing>
          <wp:inline distT="0" distB="0" distL="0" distR="0" wp14:anchorId="6E290004" wp14:editId="09182D51">
            <wp:extent cx="5943600" cy="1229995"/>
            <wp:effectExtent l="0" t="0" r="0" b="8255"/>
            <wp:docPr id="37" name="Picture 3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C1B3" w14:textId="77777777" w:rsidR="00E343F5" w:rsidRDefault="00B34B19">
      <w:r>
        <w:tab/>
      </w:r>
    </w:p>
    <w:p w14:paraId="50E90692" w14:textId="77777777" w:rsidR="00E343F5" w:rsidRDefault="00E343F5"/>
    <w:p w14:paraId="2AB75B4C" w14:textId="77777777" w:rsidR="00E343F5" w:rsidRDefault="00E343F5"/>
    <w:p w14:paraId="56EF22AB" w14:textId="77777777" w:rsidR="00E343F5" w:rsidRDefault="00E343F5"/>
    <w:p w14:paraId="599E7A4E" w14:textId="77777777" w:rsidR="00E343F5" w:rsidRDefault="00E343F5"/>
    <w:p w14:paraId="7E0A38B6" w14:textId="77777777" w:rsidR="00E343F5" w:rsidRDefault="00E343F5"/>
    <w:p w14:paraId="1290D75B" w14:textId="3369997A" w:rsidR="00FF32B4" w:rsidRDefault="00BC1D8B" w:rsidP="00BC1D8B">
      <w:pPr>
        <w:pStyle w:val="Heading3"/>
      </w:pPr>
      <w:bookmarkStart w:id="16" w:name="_Toc94351670"/>
      <w:r>
        <w:lastRenderedPageBreak/>
        <w:t>A-</w:t>
      </w:r>
      <w:proofErr w:type="gramStart"/>
      <w:r>
        <w:t>2.d</w:t>
      </w:r>
      <w:proofErr w:type="gramEnd"/>
      <w:r>
        <w:t xml:space="preserve"> </w:t>
      </w:r>
      <w:proofErr w:type="spellStart"/>
      <w:r>
        <w:t>bcd_decimal</w:t>
      </w:r>
      <w:proofErr w:type="spellEnd"/>
      <w:r w:rsidR="00B34B19">
        <w:rPr>
          <w:noProof/>
        </w:rPr>
        <w:drawing>
          <wp:inline distT="0" distB="0" distL="0" distR="0" wp14:anchorId="13106963" wp14:editId="6D626224">
            <wp:extent cx="5943600" cy="5516245"/>
            <wp:effectExtent l="0" t="0" r="0" b="8255"/>
            <wp:docPr id="38" name="Picture 38" descr="Diagram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, waterfall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222ACA6A" w14:textId="77777777" w:rsidR="00FF32B4" w:rsidRDefault="00FF32B4"/>
    <w:p w14:paraId="2F27EC05" w14:textId="2BE43F24" w:rsidR="00FF32B4" w:rsidRPr="00813F0D" w:rsidRDefault="000E47F3" w:rsidP="000E47F3">
      <w:pPr>
        <w:pStyle w:val="Heading3"/>
      </w:pPr>
      <w:bookmarkStart w:id="17" w:name="_Toc94351671"/>
      <w:r w:rsidRPr="00813F0D">
        <w:lastRenderedPageBreak/>
        <w:t>A-</w:t>
      </w:r>
      <w:proofErr w:type="gramStart"/>
      <w:r w:rsidRPr="00813F0D">
        <w:t>2.e</w:t>
      </w:r>
      <w:proofErr w:type="gramEnd"/>
      <w:r w:rsidRPr="00813F0D">
        <w:t xml:space="preserve"> top module</w:t>
      </w:r>
      <w:bookmarkEnd w:id="17"/>
    </w:p>
    <w:p w14:paraId="1B8A03D7" w14:textId="77777777" w:rsidR="00172DB1" w:rsidRDefault="00FF32B4">
      <w:r>
        <w:rPr>
          <w:noProof/>
        </w:rPr>
        <w:drawing>
          <wp:inline distT="0" distB="0" distL="0" distR="0" wp14:anchorId="577E8736" wp14:editId="50D8358C">
            <wp:extent cx="5943600" cy="2368550"/>
            <wp:effectExtent l="0" t="0" r="0" b="0"/>
            <wp:docPr id="39" name="Picture 3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waterfall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B1FC" w14:textId="6894CDE4" w:rsidR="00172DB1" w:rsidRPr="00813F0D" w:rsidRDefault="0098070D" w:rsidP="0098070D">
      <w:pPr>
        <w:pStyle w:val="Heading2"/>
        <w:rPr>
          <w:sz w:val="24"/>
          <w:szCs w:val="24"/>
        </w:rPr>
      </w:pPr>
      <w:bookmarkStart w:id="18" w:name="_Toc94351672"/>
      <w:r w:rsidRPr="00813F0D">
        <w:rPr>
          <w:sz w:val="24"/>
          <w:szCs w:val="24"/>
        </w:rPr>
        <w:t>A-3 Module Code</w:t>
      </w:r>
      <w:bookmarkEnd w:id="18"/>
    </w:p>
    <w:p w14:paraId="081F5A05" w14:textId="41DFC973" w:rsidR="00172DB1" w:rsidRPr="00813F0D" w:rsidRDefault="0098070D" w:rsidP="0098070D">
      <w:pPr>
        <w:pStyle w:val="Heading3"/>
        <w:ind w:firstLine="720"/>
      </w:pPr>
      <w:bookmarkStart w:id="19" w:name="_Toc94351673"/>
      <w:r w:rsidRPr="00813F0D">
        <w:t>A-</w:t>
      </w:r>
      <w:proofErr w:type="gramStart"/>
      <w:r w:rsidRPr="00813F0D">
        <w:t>3.a</w:t>
      </w:r>
      <w:proofErr w:type="gramEnd"/>
      <w:r w:rsidRPr="00813F0D">
        <w:t xml:space="preserve"> </w:t>
      </w:r>
      <w:proofErr w:type="spellStart"/>
      <w:r w:rsidRPr="00813F0D">
        <w:t>clk_divider</w:t>
      </w:r>
      <w:bookmarkEnd w:id="19"/>
      <w:proofErr w:type="spellEnd"/>
    </w:p>
    <w:p w14:paraId="58C671B4" w14:textId="77777777" w:rsidR="00172DB1" w:rsidRDefault="00172DB1" w:rsidP="00172DB1">
      <w:r>
        <w:t xml:space="preserve">module </w:t>
      </w:r>
      <w:proofErr w:type="spellStart"/>
      <w:r>
        <w:t>clk_</w:t>
      </w:r>
      <w:proofErr w:type="gramStart"/>
      <w:r>
        <w:t>divider</w:t>
      </w:r>
      <w:proofErr w:type="spellEnd"/>
      <w:r>
        <w:t>(</w:t>
      </w:r>
      <w:proofErr w:type="gramEnd"/>
    </w:p>
    <w:p w14:paraId="5004DEF5" w14:textId="77777777" w:rsidR="00172DB1" w:rsidRDefault="00172DB1" w:rsidP="00172DB1">
      <w:r>
        <w:tab/>
        <w:t xml:space="preserve">input </w:t>
      </w:r>
      <w:proofErr w:type="spellStart"/>
      <w:r>
        <w:t>clk</w:t>
      </w:r>
      <w:proofErr w:type="spellEnd"/>
      <w:r>
        <w:t>,</w:t>
      </w:r>
    </w:p>
    <w:p w14:paraId="65EA2B4D" w14:textId="77777777" w:rsidR="00172DB1" w:rsidRDefault="00172DB1" w:rsidP="00172DB1">
      <w:r>
        <w:tab/>
        <w:t>//input reset,</w:t>
      </w:r>
    </w:p>
    <w:p w14:paraId="638C220E" w14:textId="77777777" w:rsidR="00172DB1" w:rsidRDefault="00172DB1" w:rsidP="00172DB1">
      <w:r>
        <w:tab/>
        <w:t xml:space="preserve">output reg </w:t>
      </w:r>
      <w:proofErr w:type="spellStart"/>
      <w:r>
        <w:t>clk_out</w:t>
      </w:r>
      <w:proofErr w:type="spellEnd"/>
    </w:p>
    <w:p w14:paraId="1203614F" w14:textId="77777777" w:rsidR="00172DB1" w:rsidRDefault="00172DB1" w:rsidP="00172DB1">
      <w:r>
        <w:t>);</w:t>
      </w:r>
    </w:p>
    <w:p w14:paraId="26B8CE98" w14:textId="77777777" w:rsidR="00172DB1" w:rsidRDefault="00172DB1" w:rsidP="00172DB1"/>
    <w:p w14:paraId="1ADA6E38" w14:textId="77777777" w:rsidR="00172DB1" w:rsidRDefault="00172DB1" w:rsidP="00172DB1">
      <w:r>
        <w:tab/>
        <w:t>reg [24:0] count;</w:t>
      </w:r>
      <w:r>
        <w:tab/>
        <w:t>// Make the counter big enough to hold our number</w:t>
      </w:r>
    </w:p>
    <w:p w14:paraId="48C31B62" w14:textId="77777777" w:rsidR="00172DB1" w:rsidRDefault="00172DB1" w:rsidP="00172DB1"/>
    <w:p w14:paraId="7FFE4B8D" w14:textId="77777777" w:rsidR="00172DB1" w:rsidRDefault="00172DB1" w:rsidP="00172DB1">
      <w:r>
        <w:tab/>
        <w:t>// Always block to handle the counter</w:t>
      </w:r>
    </w:p>
    <w:p w14:paraId="59A54EF7" w14:textId="77777777" w:rsidR="00172DB1" w:rsidRDefault="00172DB1" w:rsidP="00172DB1">
      <w:r>
        <w:tab/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</w:t>
      </w:r>
    </w:p>
    <w:p w14:paraId="35D3458E" w14:textId="77777777" w:rsidR="00172DB1" w:rsidRDefault="00172DB1" w:rsidP="00172DB1">
      <w:r>
        <w:tab/>
        <w:t>begin</w:t>
      </w:r>
    </w:p>
    <w:p w14:paraId="05201AAD" w14:textId="77777777" w:rsidR="00172DB1" w:rsidRDefault="00172DB1" w:rsidP="00172DB1">
      <w:r>
        <w:tab/>
      </w:r>
      <w:r>
        <w:tab/>
        <w:t>//if(reset)</w:t>
      </w:r>
    </w:p>
    <w:p w14:paraId="3BAC1A44" w14:textId="77777777" w:rsidR="00172DB1" w:rsidRDefault="00172DB1" w:rsidP="00172DB1">
      <w:r>
        <w:tab/>
      </w:r>
      <w:r>
        <w:tab/>
      </w:r>
      <w:r>
        <w:tab/>
        <w:t>//count &lt;= 25'</w:t>
      </w:r>
      <w:proofErr w:type="gramStart"/>
      <w:r>
        <w:t>b0;</w:t>
      </w:r>
      <w:proofErr w:type="gramEnd"/>
    </w:p>
    <w:p w14:paraId="54787E1D" w14:textId="77777777" w:rsidR="00172DB1" w:rsidRDefault="00172DB1" w:rsidP="00172DB1">
      <w:r>
        <w:tab/>
      </w:r>
      <w:r>
        <w:tab/>
      </w:r>
      <w:proofErr w:type="gramStart"/>
      <w:r>
        <w:t>if(</w:t>
      </w:r>
      <w:proofErr w:type="gramEnd"/>
      <w:r>
        <w:t>count &lt; 250000 - 1)</w:t>
      </w:r>
      <w:r>
        <w:tab/>
        <w:t>// 50 MHz / (2 x 250 kHz) = 100 Hz</w:t>
      </w:r>
    </w:p>
    <w:p w14:paraId="2D8B0F74" w14:textId="77777777" w:rsidR="00172DB1" w:rsidRDefault="00172DB1" w:rsidP="00172DB1">
      <w:r>
        <w:tab/>
      </w:r>
      <w:r>
        <w:tab/>
      </w:r>
      <w:r>
        <w:tab/>
        <w:t xml:space="preserve">count &lt;= count + </w:t>
      </w:r>
      <w:proofErr w:type="gramStart"/>
      <w:r>
        <w:t>1;</w:t>
      </w:r>
      <w:proofErr w:type="gramEnd"/>
    </w:p>
    <w:p w14:paraId="4ADCA4B7" w14:textId="77777777" w:rsidR="00172DB1" w:rsidRDefault="00172DB1" w:rsidP="00172DB1">
      <w:r>
        <w:tab/>
      </w:r>
      <w:r>
        <w:tab/>
        <w:t>else</w:t>
      </w:r>
    </w:p>
    <w:p w14:paraId="0DA7D694" w14:textId="77777777" w:rsidR="00172DB1" w:rsidRDefault="00172DB1" w:rsidP="00172DB1">
      <w:r>
        <w:tab/>
      </w:r>
      <w:r>
        <w:tab/>
      </w:r>
      <w:r>
        <w:tab/>
        <w:t>count &lt;= 25'</w:t>
      </w:r>
      <w:proofErr w:type="gramStart"/>
      <w:r>
        <w:t>b0;</w:t>
      </w:r>
      <w:proofErr w:type="gramEnd"/>
    </w:p>
    <w:p w14:paraId="7ADF93ED" w14:textId="77777777" w:rsidR="00172DB1" w:rsidRDefault="00172DB1" w:rsidP="00172DB1">
      <w:r>
        <w:tab/>
        <w:t>end</w:t>
      </w:r>
    </w:p>
    <w:p w14:paraId="6E3AD2B9" w14:textId="77777777" w:rsidR="00172DB1" w:rsidRDefault="00172DB1" w:rsidP="00172DB1"/>
    <w:p w14:paraId="61B2E523" w14:textId="77777777" w:rsidR="00172DB1" w:rsidRDefault="00172DB1" w:rsidP="00172DB1">
      <w:r>
        <w:tab/>
        <w:t>// Always block to handle the flip flop portion</w:t>
      </w:r>
    </w:p>
    <w:p w14:paraId="270D5924" w14:textId="77777777" w:rsidR="00172DB1" w:rsidRDefault="00172DB1" w:rsidP="00172DB1">
      <w:r>
        <w:tab/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</w:t>
      </w:r>
    </w:p>
    <w:p w14:paraId="4621835C" w14:textId="77777777" w:rsidR="00172DB1" w:rsidRDefault="00172DB1" w:rsidP="00172DB1">
      <w:r>
        <w:tab/>
        <w:t>begin</w:t>
      </w:r>
    </w:p>
    <w:p w14:paraId="0EB92CA1" w14:textId="77777777" w:rsidR="00172DB1" w:rsidRDefault="00172DB1" w:rsidP="00172DB1">
      <w:r>
        <w:tab/>
      </w:r>
      <w:r>
        <w:tab/>
        <w:t>//if(reset)</w:t>
      </w:r>
    </w:p>
    <w:p w14:paraId="70F1C58C" w14:textId="77777777" w:rsidR="00172DB1" w:rsidRDefault="00172DB1" w:rsidP="00172DB1">
      <w:r>
        <w:tab/>
      </w:r>
      <w:r>
        <w:tab/>
      </w:r>
      <w:r>
        <w:tab/>
        <w:t>//</w:t>
      </w:r>
      <w:proofErr w:type="spellStart"/>
      <w:r>
        <w:t>clk_out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06347A62" w14:textId="77777777" w:rsidR="00172DB1" w:rsidRDefault="00172DB1" w:rsidP="00172DB1">
      <w:r>
        <w:tab/>
      </w:r>
      <w:r>
        <w:tab/>
      </w:r>
      <w:proofErr w:type="gramStart"/>
      <w:r>
        <w:t>if(</w:t>
      </w:r>
      <w:proofErr w:type="gramEnd"/>
      <w:r>
        <w:t>count == 250000 - 1)</w:t>
      </w:r>
    </w:p>
    <w:p w14:paraId="2647B215" w14:textId="77777777" w:rsidR="00172DB1" w:rsidRDefault="00172DB1" w:rsidP="00172DB1">
      <w:r>
        <w:tab/>
      </w:r>
      <w:r>
        <w:tab/>
      </w:r>
      <w:r>
        <w:tab/>
      </w:r>
      <w:proofErr w:type="spellStart"/>
      <w:r>
        <w:t>clk_out</w:t>
      </w:r>
      <w:proofErr w:type="spellEnd"/>
      <w:r>
        <w:t xml:space="preserve"> &lt;= ~</w:t>
      </w:r>
      <w:proofErr w:type="spellStart"/>
      <w:r>
        <w:t>clk_</w:t>
      </w:r>
      <w:proofErr w:type="gramStart"/>
      <w:r>
        <w:t>out</w:t>
      </w:r>
      <w:proofErr w:type="spellEnd"/>
      <w:r>
        <w:t>;</w:t>
      </w:r>
      <w:proofErr w:type="gramEnd"/>
    </w:p>
    <w:p w14:paraId="2787971D" w14:textId="77777777" w:rsidR="00172DB1" w:rsidRDefault="00172DB1" w:rsidP="00172DB1">
      <w:r>
        <w:tab/>
      </w:r>
      <w:r>
        <w:tab/>
        <w:t>else</w:t>
      </w:r>
    </w:p>
    <w:p w14:paraId="17BCF1F4" w14:textId="77777777" w:rsidR="00172DB1" w:rsidRDefault="00172DB1" w:rsidP="00172DB1">
      <w:r>
        <w:tab/>
      </w:r>
      <w:r>
        <w:tab/>
      </w:r>
      <w:r>
        <w:tab/>
      </w:r>
      <w:proofErr w:type="spellStart"/>
      <w:r>
        <w:t>clk_out</w:t>
      </w:r>
      <w:proofErr w:type="spellEnd"/>
      <w:r>
        <w:t xml:space="preserve"> &lt;= </w:t>
      </w:r>
      <w:proofErr w:type="spellStart"/>
      <w:r>
        <w:t>clk_</w:t>
      </w:r>
      <w:proofErr w:type="gramStart"/>
      <w:r>
        <w:t>out</w:t>
      </w:r>
      <w:proofErr w:type="spellEnd"/>
      <w:r>
        <w:t>;</w:t>
      </w:r>
      <w:proofErr w:type="gramEnd"/>
    </w:p>
    <w:p w14:paraId="469ADCE1" w14:textId="77777777" w:rsidR="00172DB1" w:rsidRDefault="00172DB1" w:rsidP="00172DB1">
      <w:r>
        <w:tab/>
        <w:t>end</w:t>
      </w:r>
    </w:p>
    <w:p w14:paraId="7419F104" w14:textId="77777777" w:rsidR="00172DB1" w:rsidRDefault="00172DB1" w:rsidP="00172DB1">
      <w:proofErr w:type="spellStart"/>
      <w:r>
        <w:t>endmodule</w:t>
      </w:r>
      <w:proofErr w:type="spellEnd"/>
    </w:p>
    <w:p w14:paraId="135C9E18" w14:textId="77777777" w:rsidR="00172DB1" w:rsidRDefault="00172DB1" w:rsidP="00172DB1"/>
    <w:p w14:paraId="17EE3247" w14:textId="50C1A555" w:rsidR="00172DB1" w:rsidRPr="00813F0D" w:rsidRDefault="00172DB1" w:rsidP="0098070D">
      <w:pPr>
        <w:pStyle w:val="Heading3"/>
      </w:pPr>
      <w:r>
        <w:tab/>
      </w:r>
      <w:bookmarkStart w:id="20" w:name="_Toc94351674"/>
      <w:r w:rsidR="0098070D" w:rsidRPr="00813F0D">
        <w:t>A-</w:t>
      </w:r>
      <w:proofErr w:type="gramStart"/>
      <w:r w:rsidR="0098070D" w:rsidRPr="00813F0D">
        <w:t>3.b</w:t>
      </w:r>
      <w:proofErr w:type="gramEnd"/>
      <w:r w:rsidR="0098070D" w:rsidRPr="00813F0D">
        <w:t xml:space="preserve"> counter</w:t>
      </w:r>
      <w:bookmarkEnd w:id="20"/>
    </w:p>
    <w:p w14:paraId="5A95DDDD" w14:textId="77777777" w:rsidR="00172DB1" w:rsidRDefault="00172DB1" w:rsidP="00172DB1">
      <w:r>
        <w:t>module counter</w:t>
      </w:r>
    </w:p>
    <w:p w14:paraId="426D4D6A" w14:textId="77777777" w:rsidR="00172DB1" w:rsidRDefault="00172DB1" w:rsidP="00172DB1">
      <w:r>
        <w:tab/>
      </w:r>
      <w:proofErr w:type="gramStart"/>
      <w:r>
        <w:t>#(</w:t>
      </w:r>
      <w:proofErr w:type="gramEnd"/>
      <w:r>
        <w:t>parameter BIT_COUNT = 16)(</w:t>
      </w:r>
    </w:p>
    <w:p w14:paraId="763FA516" w14:textId="77777777" w:rsidR="00172DB1" w:rsidRDefault="00172DB1" w:rsidP="00172DB1">
      <w:r>
        <w:tab/>
        <w:t xml:space="preserve">input </w:t>
      </w:r>
      <w:proofErr w:type="spellStart"/>
      <w:r>
        <w:t>clk</w:t>
      </w:r>
      <w:proofErr w:type="spellEnd"/>
      <w:r>
        <w:t>,</w:t>
      </w:r>
    </w:p>
    <w:p w14:paraId="02AD2512" w14:textId="77777777" w:rsidR="00172DB1" w:rsidRDefault="00172DB1" w:rsidP="00172DB1">
      <w:r>
        <w:tab/>
        <w:t xml:space="preserve">input </w:t>
      </w:r>
      <w:proofErr w:type="spellStart"/>
      <w:r>
        <w:t>reset_n</w:t>
      </w:r>
      <w:proofErr w:type="spellEnd"/>
      <w:r>
        <w:t>,</w:t>
      </w:r>
    </w:p>
    <w:p w14:paraId="4773E28E" w14:textId="77777777" w:rsidR="00172DB1" w:rsidRDefault="00172DB1" w:rsidP="00172DB1">
      <w:r>
        <w:tab/>
        <w:t>input enable,</w:t>
      </w:r>
    </w:p>
    <w:p w14:paraId="43C73236" w14:textId="77777777" w:rsidR="00172DB1" w:rsidRDefault="00172DB1" w:rsidP="00172DB1">
      <w:r>
        <w:tab/>
        <w:t xml:space="preserve">output </w:t>
      </w:r>
      <w:proofErr w:type="gramStart"/>
      <w:r>
        <w:t>reg[</w:t>
      </w:r>
      <w:proofErr w:type="gramEnd"/>
      <w:r>
        <w:t>BIT_COUNT-1:0] count</w:t>
      </w:r>
    </w:p>
    <w:p w14:paraId="4BDE1D2E" w14:textId="77777777" w:rsidR="00172DB1" w:rsidRDefault="00172DB1" w:rsidP="00172DB1">
      <w:r>
        <w:t>);</w:t>
      </w:r>
    </w:p>
    <w:p w14:paraId="23124634" w14:textId="77777777" w:rsidR="00172DB1" w:rsidRDefault="00172DB1" w:rsidP="00172DB1"/>
    <w:p w14:paraId="0F1C003A" w14:textId="77777777" w:rsidR="00172DB1" w:rsidRDefault="00172DB1" w:rsidP="00172DB1"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</w:t>
      </w:r>
    </w:p>
    <w:p w14:paraId="4041618D" w14:textId="77777777" w:rsidR="00172DB1" w:rsidRDefault="00172DB1" w:rsidP="00172DB1">
      <w:r>
        <w:tab/>
        <w:t>begin</w:t>
      </w:r>
    </w:p>
    <w:p w14:paraId="274825B5" w14:textId="77777777" w:rsidR="00172DB1" w:rsidRDefault="00172DB1" w:rsidP="00172DB1">
      <w:r>
        <w:tab/>
      </w:r>
      <w:r>
        <w:tab/>
      </w:r>
      <w:proofErr w:type="gramStart"/>
      <w:r>
        <w:t>if(</w:t>
      </w:r>
      <w:proofErr w:type="spellStart"/>
      <w:proofErr w:type="gramEnd"/>
      <w:r>
        <w:t>reset_n</w:t>
      </w:r>
      <w:proofErr w:type="spellEnd"/>
      <w:r>
        <w:t xml:space="preserve"> == 0)</w:t>
      </w:r>
    </w:p>
    <w:p w14:paraId="15DB4F2C" w14:textId="77777777" w:rsidR="00172DB1" w:rsidRDefault="00172DB1" w:rsidP="00172DB1">
      <w:r>
        <w:tab/>
      </w:r>
      <w:r>
        <w:tab/>
      </w:r>
      <w:r>
        <w:tab/>
        <w:t xml:space="preserve">count &lt;= </w:t>
      </w:r>
      <w:proofErr w:type="gramStart"/>
      <w:r>
        <w:t>0;</w:t>
      </w:r>
      <w:proofErr w:type="gramEnd"/>
    </w:p>
    <w:p w14:paraId="19790A3A" w14:textId="77777777" w:rsidR="00172DB1" w:rsidRDefault="00172DB1" w:rsidP="00172DB1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enable == 0)</w:t>
      </w:r>
    </w:p>
    <w:p w14:paraId="538A123C" w14:textId="77777777" w:rsidR="00172DB1" w:rsidRDefault="00172DB1" w:rsidP="00172DB1">
      <w:r>
        <w:tab/>
      </w:r>
      <w:r>
        <w:tab/>
      </w:r>
      <w:r>
        <w:tab/>
        <w:t xml:space="preserve">count &lt;= count + </w:t>
      </w:r>
      <w:proofErr w:type="gramStart"/>
      <w:r>
        <w:t>1;</w:t>
      </w:r>
      <w:proofErr w:type="gramEnd"/>
    </w:p>
    <w:p w14:paraId="72EA665B" w14:textId="77777777" w:rsidR="00172DB1" w:rsidRDefault="00172DB1" w:rsidP="00172DB1">
      <w:r>
        <w:tab/>
      </w:r>
      <w:r>
        <w:tab/>
        <w:t>else</w:t>
      </w:r>
    </w:p>
    <w:p w14:paraId="256593BE" w14:textId="77777777" w:rsidR="00172DB1" w:rsidRDefault="00172DB1" w:rsidP="00172DB1">
      <w:r>
        <w:lastRenderedPageBreak/>
        <w:tab/>
      </w:r>
      <w:r>
        <w:tab/>
      </w:r>
      <w:r>
        <w:tab/>
        <w:t xml:space="preserve">count &lt;= </w:t>
      </w:r>
      <w:proofErr w:type="gramStart"/>
      <w:r>
        <w:t>count;</w:t>
      </w:r>
      <w:proofErr w:type="gramEnd"/>
    </w:p>
    <w:p w14:paraId="44E19C0B" w14:textId="77777777" w:rsidR="00172DB1" w:rsidRDefault="00172DB1" w:rsidP="00172DB1">
      <w:r>
        <w:tab/>
        <w:t>end</w:t>
      </w:r>
    </w:p>
    <w:p w14:paraId="1E2C186E" w14:textId="77777777" w:rsidR="00172DB1" w:rsidRDefault="00172DB1" w:rsidP="00172DB1">
      <w:r>
        <w:tab/>
      </w:r>
    </w:p>
    <w:p w14:paraId="38373208" w14:textId="77777777" w:rsidR="00172DB1" w:rsidRDefault="00172DB1" w:rsidP="00172DB1">
      <w:proofErr w:type="spellStart"/>
      <w:r>
        <w:t>endmodule</w:t>
      </w:r>
      <w:proofErr w:type="spellEnd"/>
    </w:p>
    <w:p w14:paraId="34D93FBE" w14:textId="77777777" w:rsidR="00172DB1" w:rsidRDefault="00172DB1" w:rsidP="00172DB1"/>
    <w:p w14:paraId="7FE66D8C" w14:textId="58657FE2" w:rsidR="00172DB1" w:rsidRPr="00813F0D" w:rsidRDefault="00172DB1" w:rsidP="0098070D">
      <w:pPr>
        <w:pStyle w:val="Heading3"/>
      </w:pPr>
      <w:r w:rsidRPr="00E504AB">
        <w:rPr>
          <w:b/>
          <w:bCs/>
        </w:rPr>
        <w:tab/>
      </w:r>
      <w:bookmarkStart w:id="21" w:name="_Toc94351675"/>
      <w:r w:rsidR="0098070D" w:rsidRPr="00813F0D">
        <w:t>A-3.c</w:t>
      </w:r>
      <w:r w:rsidR="0098070D" w:rsidRPr="00813F0D">
        <w:t xml:space="preserve"> counter</w:t>
      </w:r>
      <w:bookmarkEnd w:id="21"/>
    </w:p>
    <w:p w14:paraId="33FC665E" w14:textId="77777777" w:rsidR="00172DB1" w:rsidRDefault="00172DB1" w:rsidP="00172DB1">
      <w:r>
        <w:t xml:space="preserve">module </w:t>
      </w:r>
      <w:proofErr w:type="spellStart"/>
      <w:r>
        <w:t>bcd</w:t>
      </w:r>
      <w:proofErr w:type="spellEnd"/>
    </w:p>
    <w:p w14:paraId="74EFEA34" w14:textId="77777777" w:rsidR="00172DB1" w:rsidRDefault="00172DB1" w:rsidP="00172DB1">
      <w:r>
        <w:t xml:space="preserve"> </w:t>
      </w:r>
      <w:proofErr w:type="gramStart"/>
      <w:r>
        <w:t>#( parameter</w:t>
      </w:r>
      <w:proofErr w:type="gramEnd"/>
      <w:r>
        <w:t xml:space="preserve">                W = 16)  // input width</w:t>
      </w:r>
    </w:p>
    <w:p w14:paraId="32F8C6BA" w14:textId="77777777" w:rsidR="00172DB1" w:rsidRDefault="00172DB1" w:rsidP="00172DB1">
      <w:r>
        <w:t xml:space="preserve">  </w:t>
      </w:r>
      <w:proofErr w:type="gramStart"/>
      <w:r>
        <w:t>( input</w:t>
      </w:r>
      <w:proofErr w:type="gramEnd"/>
      <w:r>
        <w:t xml:space="preserve">      [W-1      :0] bin   ,  // binary</w:t>
      </w:r>
    </w:p>
    <w:p w14:paraId="0CEC8E89" w14:textId="77777777" w:rsidR="00172DB1" w:rsidRDefault="00172DB1" w:rsidP="00172DB1">
      <w:r>
        <w:t xml:space="preserve">    output reg [W+(W-4)/3:0] </w:t>
      </w:r>
      <w:proofErr w:type="spellStart"/>
      <w:r>
        <w:t>bcd</w:t>
      </w:r>
      <w:proofErr w:type="spellEnd"/>
      <w:r>
        <w:t xml:space="preserve"> </w:t>
      </w:r>
      <w:proofErr w:type="gramStart"/>
      <w:r>
        <w:t xml:space="preserve">  )</w:t>
      </w:r>
      <w:proofErr w:type="gramEnd"/>
      <w:r>
        <w:t xml:space="preserve">; // </w:t>
      </w:r>
      <w:proofErr w:type="spellStart"/>
      <w:r>
        <w:t>bcd</w:t>
      </w:r>
      <w:proofErr w:type="spellEnd"/>
      <w:r>
        <w:t xml:space="preserve"> {...,</w:t>
      </w:r>
      <w:proofErr w:type="spellStart"/>
      <w:r>
        <w:t>thousands,hundreds,tens,ones</w:t>
      </w:r>
      <w:proofErr w:type="spellEnd"/>
      <w:r>
        <w:t>}</w:t>
      </w:r>
    </w:p>
    <w:p w14:paraId="6A24E3C0" w14:textId="77777777" w:rsidR="00172DB1" w:rsidRDefault="00172DB1" w:rsidP="00172DB1"/>
    <w:p w14:paraId="24422F9E" w14:textId="77777777" w:rsidR="00172DB1" w:rsidRDefault="00172DB1" w:rsidP="00172DB1">
      <w:r>
        <w:t xml:space="preserve">  integer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A298556" w14:textId="77777777" w:rsidR="00172DB1" w:rsidRDefault="00172DB1" w:rsidP="00172DB1"/>
    <w:p w14:paraId="45ECEBEA" w14:textId="77777777" w:rsidR="00172DB1" w:rsidRDefault="00172DB1" w:rsidP="00172DB1">
      <w:r>
        <w:t xml:space="preserve">  always @(bin) </w:t>
      </w:r>
    </w:p>
    <w:p w14:paraId="2D234846" w14:textId="77777777" w:rsidR="00172DB1" w:rsidRDefault="00172DB1" w:rsidP="00172DB1">
      <w:r>
        <w:tab/>
        <w:t>begin</w:t>
      </w:r>
    </w:p>
    <w:p w14:paraId="3D987E38" w14:textId="77777777" w:rsidR="00172DB1" w:rsidRDefault="00172DB1" w:rsidP="00172DB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W+(W-4)/3; </w:t>
      </w:r>
      <w:proofErr w:type="spellStart"/>
      <w:r>
        <w:t>i</w:t>
      </w:r>
      <w:proofErr w:type="spellEnd"/>
      <w:r>
        <w:t xml:space="preserve"> = i+1) </w:t>
      </w:r>
      <w:proofErr w:type="spellStart"/>
      <w:r>
        <w:t>bcd</w:t>
      </w:r>
      <w:proofErr w:type="spellEnd"/>
      <w:r>
        <w:t>[</w:t>
      </w:r>
      <w:proofErr w:type="spellStart"/>
      <w:r>
        <w:t>i</w:t>
      </w:r>
      <w:proofErr w:type="spellEnd"/>
      <w:r>
        <w:t>] = 0;     // initialize with zeros</w:t>
      </w:r>
    </w:p>
    <w:p w14:paraId="1E2F0D8D" w14:textId="77777777" w:rsidR="00172DB1" w:rsidRDefault="00172DB1" w:rsidP="00172DB1">
      <w:r>
        <w:t xml:space="preserve">    </w:t>
      </w:r>
      <w:proofErr w:type="spellStart"/>
      <w:r>
        <w:t>bcd</w:t>
      </w:r>
      <w:proofErr w:type="spellEnd"/>
      <w:r>
        <w:t xml:space="preserve">[W-1:0] = </w:t>
      </w:r>
      <w:proofErr w:type="gramStart"/>
      <w:r>
        <w:t xml:space="preserve">bin;   </w:t>
      </w:r>
      <w:proofErr w:type="gramEnd"/>
      <w:r>
        <w:t xml:space="preserve">                                // initialize with input vector</w:t>
      </w:r>
    </w:p>
    <w:p w14:paraId="0E27A095" w14:textId="77777777" w:rsidR="00172DB1" w:rsidRDefault="00172DB1" w:rsidP="00172DB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W-4; </w:t>
      </w:r>
      <w:proofErr w:type="spellStart"/>
      <w:r>
        <w:t>i</w:t>
      </w:r>
      <w:proofErr w:type="spellEnd"/>
      <w:r>
        <w:t xml:space="preserve"> = i+1)                       // iterate on structure depth</w:t>
      </w:r>
    </w:p>
    <w:p w14:paraId="21483D1C" w14:textId="77777777" w:rsidR="00172DB1" w:rsidRDefault="00172DB1" w:rsidP="00172DB1">
      <w:r>
        <w:t xml:space="preserve">      </w:t>
      </w:r>
      <w:proofErr w:type="gramStart"/>
      <w:r>
        <w:t>for(</w:t>
      </w:r>
      <w:proofErr w:type="gramEnd"/>
      <w:r>
        <w:t xml:space="preserve">j = 0; j &lt;= </w:t>
      </w:r>
      <w:proofErr w:type="spellStart"/>
      <w:r>
        <w:t>i</w:t>
      </w:r>
      <w:proofErr w:type="spellEnd"/>
      <w:r>
        <w:t>/3; j = j+1)                     // iterate on structure width</w:t>
      </w:r>
    </w:p>
    <w:p w14:paraId="6B5D31DD" w14:textId="77777777" w:rsidR="00172DB1" w:rsidRDefault="00172DB1" w:rsidP="00172DB1">
      <w:r>
        <w:t xml:space="preserve">        if (</w:t>
      </w:r>
      <w:proofErr w:type="spellStart"/>
      <w:proofErr w:type="gramStart"/>
      <w:r>
        <w:t>bcd</w:t>
      </w:r>
      <w:proofErr w:type="spellEnd"/>
      <w:r>
        <w:t>[</w:t>
      </w:r>
      <w:proofErr w:type="gramEnd"/>
      <w:r>
        <w:t>W-i+4*j -: 4] &gt; 4)                      // if &gt; 4</w:t>
      </w:r>
    </w:p>
    <w:p w14:paraId="714ECB31" w14:textId="77777777" w:rsidR="00172DB1" w:rsidRDefault="00172DB1" w:rsidP="00172DB1">
      <w:r>
        <w:t xml:space="preserve">          </w:t>
      </w:r>
      <w:proofErr w:type="spellStart"/>
      <w:proofErr w:type="gramStart"/>
      <w:r>
        <w:t>bcd</w:t>
      </w:r>
      <w:proofErr w:type="spellEnd"/>
      <w:r>
        <w:t>[</w:t>
      </w:r>
      <w:proofErr w:type="gramEnd"/>
      <w:r>
        <w:t xml:space="preserve">W-i+4*j -: 4] = </w:t>
      </w:r>
      <w:proofErr w:type="spellStart"/>
      <w:r>
        <w:t>bcd</w:t>
      </w:r>
      <w:proofErr w:type="spellEnd"/>
      <w:r>
        <w:t>[W-i+4*j -: 4] + 4'd3; // add 3</w:t>
      </w:r>
    </w:p>
    <w:p w14:paraId="76D603D2" w14:textId="77777777" w:rsidR="00172DB1" w:rsidRDefault="00172DB1" w:rsidP="00172DB1">
      <w:r>
        <w:t xml:space="preserve">  end</w:t>
      </w:r>
    </w:p>
    <w:p w14:paraId="0B5D7439" w14:textId="77777777" w:rsidR="00172DB1" w:rsidRDefault="00172DB1" w:rsidP="00172DB1"/>
    <w:p w14:paraId="07E7763D" w14:textId="77777777" w:rsidR="00172DB1" w:rsidRDefault="00172DB1" w:rsidP="00172DB1">
      <w:proofErr w:type="spellStart"/>
      <w:r>
        <w:t>endmodule</w:t>
      </w:r>
      <w:proofErr w:type="spellEnd"/>
    </w:p>
    <w:p w14:paraId="50BB412E" w14:textId="77777777" w:rsidR="00172DB1" w:rsidRDefault="00172DB1" w:rsidP="00172DB1"/>
    <w:p w14:paraId="37B4B431" w14:textId="29BD5F73" w:rsidR="00172DB1" w:rsidRPr="00813F0D" w:rsidRDefault="00172DB1" w:rsidP="0098070D">
      <w:pPr>
        <w:pStyle w:val="Heading3"/>
      </w:pPr>
      <w:r>
        <w:tab/>
      </w:r>
      <w:bookmarkStart w:id="22" w:name="_Toc94351676"/>
      <w:r w:rsidR="0098070D" w:rsidRPr="00813F0D">
        <w:t>A-</w:t>
      </w:r>
      <w:proofErr w:type="gramStart"/>
      <w:r w:rsidR="0098070D" w:rsidRPr="00813F0D">
        <w:t>3.d</w:t>
      </w:r>
      <w:proofErr w:type="gramEnd"/>
      <w:r w:rsidR="0098070D" w:rsidRPr="00813F0D">
        <w:t xml:space="preserve"> </w:t>
      </w:r>
      <w:proofErr w:type="spellStart"/>
      <w:r w:rsidR="0098070D" w:rsidRPr="00813F0D">
        <w:t>bcd_decimal</w:t>
      </w:r>
      <w:bookmarkEnd w:id="22"/>
      <w:proofErr w:type="spellEnd"/>
    </w:p>
    <w:p w14:paraId="47FE0F0A" w14:textId="77777777" w:rsidR="00172DB1" w:rsidRDefault="00172DB1" w:rsidP="00172DB1">
      <w:r>
        <w:t xml:space="preserve">module </w:t>
      </w:r>
      <w:proofErr w:type="spellStart"/>
      <w:r>
        <w:t>bcd_</w:t>
      </w:r>
      <w:proofErr w:type="gramStart"/>
      <w:r>
        <w:t>decimal</w:t>
      </w:r>
      <w:proofErr w:type="spellEnd"/>
      <w:r>
        <w:t>(</w:t>
      </w:r>
      <w:proofErr w:type="gramEnd"/>
    </w:p>
    <w:p w14:paraId="7893DD2D" w14:textId="77777777" w:rsidR="00172DB1" w:rsidRDefault="00172DB1" w:rsidP="00172DB1">
      <w:r>
        <w:t xml:space="preserve">    input [3:0] hex,</w:t>
      </w:r>
    </w:p>
    <w:p w14:paraId="5B9912CA" w14:textId="77777777" w:rsidR="00172DB1" w:rsidRDefault="00172DB1" w:rsidP="00172DB1">
      <w:r>
        <w:t xml:space="preserve">    output reg [6:0] display</w:t>
      </w:r>
    </w:p>
    <w:p w14:paraId="1A72AA93" w14:textId="77777777" w:rsidR="00172DB1" w:rsidRDefault="00172DB1" w:rsidP="00172DB1">
      <w:r>
        <w:lastRenderedPageBreak/>
        <w:t>);</w:t>
      </w:r>
    </w:p>
    <w:p w14:paraId="3C067F0D" w14:textId="77777777" w:rsidR="00172DB1" w:rsidRDefault="00172DB1" w:rsidP="00172DB1"/>
    <w:p w14:paraId="6044F1A8" w14:textId="77777777" w:rsidR="00172DB1" w:rsidRDefault="00172DB1" w:rsidP="00172DB1">
      <w:r>
        <w:t>always @(hex)</w:t>
      </w:r>
    </w:p>
    <w:p w14:paraId="4FF7B55D" w14:textId="77777777" w:rsidR="00172DB1" w:rsidRDefault="00172DB1" w:rsidP="00172DB1">
      <w:r>
        <w:t xml:space="preserve">    case(hex)</w:t>
      </w:r>
    </w:p>
    <w:p w14:paraId="6CF589DF" w14:textId="77777777" w:rsidR="00172DB1" w:rsidRDefault="00172DB1" w:rsidP="00172DB1">
      <w:r>
        <w:t xml:space="preserve">        4'h0: display = 7'</w:t>
      </w:r>
      <w:proofErr w:type="gramStart"/>
      <w:r>
        <w:t>b1000000;</w:t>
      </w:r>
      <w:proofErr w:type="gramEnd"/>
    </w:p>
    <w:p w14:paraId="22B72F18" w14:textId="77777777" w:rsidR="00172DB1" w:rsidRDefault="00172DB1" w:rsidP="00172DB1">
      <w:r>
        <w:t xml:space="preserve">        4'h1: display = 7'</w:t>
      </w:r>
      <w:proofErr w:type="gramStart"/>
      <w:r>
        <w:t>b1111001;</w:t>
      </w:r>
      <w:proofErr w:type="gramEnd"/>
    </w:p>
    <w:p w14:paraId="68966197" w14:textId="77777777" w:rsidR="00172DB1" w:rsidRDefault="00172DB1" w:rsidP="00172DB1">
      <w:r>
        <w:t xml:space="preserve">        4'h2: display = 7'</w:t>
      </w:r>
      <w:proofErr w:type="gramStart"/>
      <w:r>
        <w:t>b0100100;</w:t>
      </w:r>
      <w:proofErr w:type="gramEnd"/>
      <w:r>
        <w:tab/>
      </w:r>
      <w:r>
        <w:tab/>
      </w:r>
    </w:p>
    <w:p w14:paraId="6C2ACEB2" w14:textId="77777777" w:rsidR="00172DB1" w:rsidRDefault="00172DB1" w:rsidP="00172DB1">
      <w:r>
        <w:t xml:space="preserve">        4'h3: display = 7'</w:t>
      </w:r>
      <w:proofErr w:type="gramStart"/>
      <w:r>
        <w:t>b0110000;</w:t>
      </w:r>
      <w:proofErr w:type="gramEnd"/>
      <w:r>
        <w:tab/>
      </w:r>
    </w:p>
    <w:p w14:paraId="414871A2" w14:textId="77777777" w:rsidR="00172DB1" w:rsidRDefault="00172DB1" w:rsidP="00172DB1">
      <w:r>
        <w:t xml:space="preserve">        4'h4: display = 7'</w:t>
      </w:r>
      <w:proofErr w:type="gramStart"/>
      <w:r>
        <w:t>b0011001;</w:t>
      </w:r>
      <w:proofErr w:type="gramEnd"/>
      <w:r>
        <w:tab/>
      </w:r>
    </w:p>
    <w:p w14:paraId="133C2E25" w14:textId="77777777" w:rsidR="00172DB1" w:rsidRDefault="00172DB1" w:rsidP="00172DB1">
      <w:r>
        <w:t xml:space="preserve">        4'h5: display = 7'</w:t>
      </w:r>
      <w:proofErr w:type="gramStart"/>
      <w:r>
        <w:t>b0010010;</w:t>
      </w:r>
      <w:proofErr w:type="gramEnd"/>
      <w:r>
        <w:tab/>
      </w:r>
    </w:p>
    <w:p w14:paraId="06C2F033" w14:textId="77777777" w:rsidR="00172DB1" w:rsidRDefault="00172DB1" w:rsidP="00172DB1">
      <w:r>
        <w:t xml:space="preserve">        4'h6: display = 7'</w:t>
      </w:r>
      <w:proofErr w:type="gramStart"/>
      <w:r>
        <w:t>b0000010;</w:t>
      </w:r>
      <w:proofErr w:type="gramEnd"/>
      <w:r>
        <w:tab/>
      </w:r>
    </w:p>
    <w:p w14:paraId="7F859530" w14:textId="77777777" w:rsidR="00172DB1" w:rsidRDefault="00172DB1" w:rsidP="00172DB1">
      <w:r>
        <w:t xml:space="preserve">        4'h7: display = 7'</w:t>
      </w:r>
      <w:proofErr w:type="gramStart"/>
      <w:r>
        <w:t>b1111000;</w:t>
      </w:r>
      <w:proofErr w:type="gramEnd"/>
      <w:r>
        <w:tab/>
      </w:r>
    </w:p>
    <w:p w14:paraId="42B94946" w14:textId="77777777" w:rsidR="00172DB1" w:rsidRDefault="00172DB1" w:rsidP="00172DB1">
      <w:r>
        <w:t xml:space="preserve">        4'h8: display = 7'</w:t>
      </w:r>
      <w:proofErr w:type="gramStart"/>
      <w:r>
        <w:t>b0000000;</w:t>
      </w:r>
      <w:proofErr w:type="gramEnd"/>
      <w:r>
        <w:tab/>
      </w:r>
    </w:p>
    <w:p w14:paraId="593CDF90" w14:textId="77777777" w:rsidR="00172DB1" w:rsidRDefault="00172DB1" w:rsidP="00172DB1">
      <w:r>
        <w:t xml:space="preserve">        4'h9: display = 7'</w:t>
      </w:r>
      <w:proofErr w:type="gramStart"/>
      <w:r>
        <w:t>b0011000;</w:t>
      </w:r>
      <w:proofErr w:type="gramEnd"/>
      <w:r>
        <w:tab/>
      </w:r>
    </w:p>
    <w:p w14:paraId="0F598F0D" w14:textId="77777777" w:rsidR="00172DB1" w:rsidRDefault="00172DB1" w:rsidP="00172DB1">
      <w:r>
        <w:t xml:space="preserve">        </w:t>
      </w:r>
      <w:proofErr w:type="gramStart"/>
      <w:r>
        <w:t>default :</w:t>
      </w:r>
      <w:proofErr w:type="gramEnd"/>
      <w:r>
        <w:t xml:space="preserve"> display = 7'b1111111;</w:t>
      </w:r>
    </w:p>
    <w:p w14:paraId="79D1A33C" w14:textId="77777777" w:rsidR="00172DB1" w:rsidRDefault="00172DB1" w:rsidP="00172DB1">
      <w:r>
        <w:t xml:space="preserve">    </w:t>
      </w:r>
      <w:proofErr w:type="spellStart"/>
      <w:r>
        <w:t>endcase</w:t>
      </w:r>
      <w:proofErr w:type="spellEnd"/>
    </w:p>
    <w:p w14:paraId="7A7039DE" w14:textId="77777777" w:rsidR="00172DB1" w:rsidRDefault="00172DB1" w:rsidP="00172DB1"/>
    <w:p w14:paraId="3E68EA44" w14:textId="77777777" w:rsidR="00172DB1" w:rsidRDefault="00172DB1" w:rsidP="00172DB1"/>
    <w:p w14:paraId="5CE0B150" w14:textId="77777777" w:rsidR="00172DB1" w:rsidRDefault="00172DB1" w:rsidP="00172DB1">
      <w:proofErr w:type="spellStart"/>
      <w:r>
        <w:t>endmodule</w:t>
      </w:r>
      <w:proofErr w:type="spellEnd"/>
    </w:p>
    <w:p w14:paraId="033ECD81" w14:textId="77777777" w:rsidR="00172DB1" w:rsidRDefault="00172DB1" w:rsidP="00172DB1"/>
    <w:p w14:paraId="6DC49AD7" w14:textId="73A14AB8" w:rsidR="00172DB1" w:rsidRPr="00813F0D" w:rsidRDefault="00172DB1" w:rsidP="0098070D">
      <w:pPr>
        <w:pStyle w:val="Heading3"/>
      </w:pPr>
      <w:r>
        <w:tab/>
      </w:r>
      <w:bookmarkStart w:id="23" w:name="_Toc94351677"/>
      <w:r w:rsidR="0098070D" w:rsidRPr="00813F0D">
        <w:t>A-</w:t>
      </w:r>
      <w:proofErr w:type="gramStart"/>
      <w:r w:rsidR="0098070D" w:rsidRPr="00813F0D">
        <w:t>3.e</w:t>
      </w:r>
      <w:proofErr w:type="gramEnd"/>
      <w:r w:rsidR="0098070D" w:rsidRPr="00813F0D">
        <w:t xml:space="preserve"> top module</w:t>
      </w:r>
      <w:bookmarkEnd w:id="23"/>
    </w:p>
    <w:p w14:paraId="79E3856E" w14:textId="77777777" w:rsidR="00172DB1" w:rsidRDefault="00172DB1" w:rsidP="00172DB1">
      <w:r>
        <w:t>module Lab02(</w:t>
      </w:r>
    </w:p>
    <w:p w14:paraId="2882C778" w14:textId="77777777" w:rsidR="00172DB1" w:rsidRDefault="00172DB1" w:rsidP="00172DB1">
      <w:r>
        <w:t>input CLOCK_50,</w:t>
      </w:r>
    </w:p>
    <w:p w14:paraId="3C2B1FD5" w14:textId="77777777" w:rsidR="00172DB1" w:rsidRDefault="00172DB1" w:rsidP="00172DB1">
      <w:proofErr w:type="gramStart"/>
      <w:r>
        <w:t>input  [</w:t>
      </w:r>
      <w:proofErr w:type="gramEnd"/>
      <w:r>
        <w:t>1:0] SW,</w:t>
      </w:r>
    </w:p>
    <w:p w14:paraId="5D711507" w14:textId="77777777" w:rsidR="00172DB1" w:rsidRDefault="00172DB1" w:rsidP="00172DB1">
      <w:r>
        <w:t>output [6:0] HEX0,</w:t>
      </w:r>
    </w:p>
    <w:p w14:paraId="5640A7E6" w14:textId="77777777" w:rsidR="00172DB1" w:rsidRDefault="00172DB1" w:rsidP="00172DB1">
      <w:r>
        <w:t>output [6:0] HEX1,</w:t>
      </w:r>
    </w:p>
    <w:p w14:paraId="09761426" w14:textId="77777777" w:rsidR="00172DB1" w:rsidRDefault="00172DB1" w:rsidP="00172DB1">
      <w:r>
        <w:t>output [6:0] HEX2,</w:t>
      </w:r>
    </w:p>
    <w:p w14:paraId="11EFB75F" w14:textId="77777777" w:rsidR="00172DB1" w:rsidRDefault="00172DB1" w:rsidP="00172DB1">
      <w:r>
        <w:t>output [6:0] HEX3,</w:t>
      </w:r>
    </w:p>
    <w:p w14:paraId="345A6884" w14:textId="77777777" w:rsidR="00172DB1" w:rsidRDefault="00172DB1" w:rsidP="00172DB1">
      <w:r>
        <w:t>output [6:0] HEX4</w:t>
      </w:r>
    </w:p>
    <w:p w14:paraId="0B6861DA" w14:textId="77777777" w:rsidR="00172DB1" w:rsidRDefault="00172DB1" w:rsidP="00172DB1">
      <w:r>
        <w:lastRenderedPageBreak/>
        <w:t>);</w:t>
      </w:r>
    </w:p>
    <w:p w14:paraId="3E7EB020" w14:textId="77777777" w:rsidR="00172DB1" w:rsidRDefault="00172DB1" w:rsidP="00172DB1"/>
    <w:p w14:paraId="1D37A3DA" w14:textId="77777777" w:rsidR="00172DB1" w:rsidRDefault="00172DB1" w:rsidP="00172DB1"/>
    <w:p w14:paraId="7A95AF12" w14:textId="77777777" w:rsidR="00172DB1" w:rsidRDefault="00172DB1" w:rsidP="00172DB1">
      <w:r>
        <w:t xml:space="preserve">wire </w:t>
      </w:r>
      <w:proofErr w:type="gramStart"/>
      <w:r>
        <w:t>q;</w:t>
      </w:r>
      <w:proofErr w:type="gramEnd"/>
    </w:p>
    <w:p w14:paraId="5B6A2D50" w14:textId="77777777" w:rsidR="00172DB1" w:rsidRDefault="00172DB1" w:rsidP="00172DB1">
      <w:r>
        <w:t xml:space="preserve">wire [15:0] </w:t>
      </w:r>
      <w:proofErr w:type="gramStart"/>
      <w:r>
        <w:t>p;</w:t>
      </w:r>
      <w:proofErr w:type="gramEnd"/>
    </w:p>
    <w:p w14:paraId="135945EF" w14:textId="77777777" w:rsidR="00172DB1" w:rsidRDefault="00172DB1" w:rsidP="00172DB1">
      <w:r>
        <w:t>wire [19:0]</w:t>
      </w:r>
      <w:r>
        <w:tab/>
      </w:r>
      <w:proofErr w:type="gramStart"/>
      <w:r>
        <w:t>g;</w:t>
      </w:r>
      <w:proofErr w:type="gramEnd"/>
    </w:p>
    <w:p w14:paraId="62DC9C91" w14:textId="77777777" w:rsidR="00172DB1" w:rsidRDefault="00172DB1" w:rsidP="00172DB1"/>
    <w:p w14:paraId="446F501A" w14:textId="77777777" w:rsidR="00172DB1" w:rsidRDefault="00172DB1" w:rsidP="00172DB1">
      <w:proofErr w:type="spellStart"/>
      <w:r>
        <w:t>clk_divider</w:t>
      </w:r>
      <w:proofErr w:type="spellEnd"/>
      <w:r>
        <w:tab/>
      </w:r>
      <w:r>
        <w:tab/>
      </w:r>
      <w:r>
        <w:tab/>
      </w:r>
      <w:proofErr w:type="gramStart"/>
      <w:r>
        <w:t>divider(</w:t>
      </w:r>
      <w:proofErr w:type="gramEnd"/>
      <w:r>
        <w:t>CLOCK_50, q);</w:t>
      </w:r>
    </w:p>
    <w:p w14:paraId="7D60BEB9" w14:textId="77777777" w:rsidR="00172DB1" w:rsidRDefault="00172DB1" w:rsidP="00172DB1">
      <w:r>
        <w:t>counter</w:t>
      </w:r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  <w:r>
        <w:t>q, SW[1], SW[0], p);</w:t>
      </w:r>
    </w:p>
    <w:p w14:paraId="0381B1C7" w14:textId="77777777" w:rsidR="00172DB1" w:rsidRDefault="00172DB1" w:rsidP="00172DB1">
      <w:proofErr w:type="spellStart"/>
      <w:r>
        <w:t>bcd</w:t>
      </w:r>
      <w:proofErr w:type="spellEnd"/>
      <w:r>
        <w:tab/>
      </w:r>
      <w:r>
        <w:tab/>
      </w:r>
      <w:r>
        <w:tab/>
      </w:r>
      <w:r>
        <w:tab/>
      </w:r>
      <w:r>
        <w:tab/>
        <w:t>U1(p, g</w:t>
      </w:r>
      <w:proofErr w:type="gramStart"/>
      <w:r>
        <w:t>);</w:t>
      </w:r>
      <w:proofErr w:type="gramEnd"/>
    </w:p>
    <w:p w14:paraId="218DC86E" w14:textId="77777777" w:rsidR="00172DB1" w:rsidRDefault="00172DB1" w:rsidP="00172DB1">
      <w:proofErr w:type="spellStart"/>
      <w:r>
        <w:t>bcd_decimal</w:t>
      </w:r>
      <w:proofErr w:type="spellEnd"/>
      <w:r>
        <w:tab/>
      </w:r>
      <w:r>
        <w:tab/>
      </w:r>
      <w:r>
        <w:tab/>
        <w:t>M1(</w:t>
      </w:r>
      <w:proofErr w:type="gramStart"/>
      <w:r>
        <w:t>g[</w:t>
      </w:r>
      <w:proofErr w:type="gramEnd"/>
      <w:r>
        <w:t xml:space="preserve">3:0], </w:t>
      </w:r>
      <w:r>
        <w:tab/>
        <w:t xml:space="preserve"> HEX0);</w:t>
      </w:r>
    </w:p>
    <w:p w14:paraId="574EF316" w14:textId="77777777" w:rsidR="00172DB1" w:rsidRDefault="00172DB1" w:rsidP="00172DB1">
      <w:proofErr w:type="spellStart"/>
      <w:r>
        <w:t>bcd_decimal</w:t>
      </w:r>
      <w:proofErr w:type="spellEnd"/>
      <w:r>
        <w:tab/>
      </w:r>
      <w:r>
        <w:tab/>
      </w:r>
      <w:r>
        <w:tab/>
        <w:t>M2(</w:t>
      </w:r>
      <w:proofErr w:type="gramStart"/>
      <w:r>
        <w:t>g[</w:t>
      </w:r>
      <w:proofErr w:type="gramEnd"/>
      <w:r>
        <w:t xml:space="preserve">7:4], </w:t>
      </w:r>
      <w:r>
        <w:tab/>
        <w:t xml:space="preserve"> HEX1);</w:t>
      </w:r>
    </w:p>
    <w:p w14:paraId="0AD065A4" w14:textId="77777777" w:rsidR="00172DB1" w:rsidRDefault="00172DB1" w:rsidP="00172DB1">
      <w:proofErr w:type="spellStart"/>
      <w:r>
        <w:t>bcd_decimal</w:t>
      </w:r>
      <w:proofErr w:type="spellEnd"/>
      <w:r>
        <w:tab/>
      </w:r>
      <w:r>
        <w:tab/>
      </w:r>
      <w:r>
        <w:tab/>
        <w:t>M3(</w:t>
      </w:r>
      <w:proofErr w:type="gramStart"/>
      <w:r>
        <w:t>g[</w:t>
      </w:r>
      <w:proofErr w:type="gramEnd"/>
      <w:r>
        <w:t>11:8],  HEX2);</w:t>
      </w:r>
    </w:p>
    <w:p w14:paraId="77D80577" w14:textId="77777777" w:rsidR="00172DB1" w:rsidRDefault="00172DB1" w:rsidP="00172DB1">
      <w:proofErr w:type="spellStart"/>
      <w:r>
        <w:t>bcd_decimal</w:t>
      </w:r>
      <w:proofErr w:type="spellEnd"/>
      <w:r>
        <w:tab/>
      </w:r>
      <w:r>
        <w:tab/>
      </w:r>
      <w:r>
        <w:tab/>
        <w:t>M4(</w:t>
      </w:r>
      <w:proofErr w:type="gramStart"/>
      <w:r>
        <w:t>g[</w:t>
      </w:r>
      <w:proofErr w:type="gramEnd"/>
      <w:r>
        <w:t>15:12], HEX3);</w:t>
      </w:r>
    </w:p>
    <w:p w14:paraId="35568B9C" w14:textId="77777777" w:rsidR="00172DB1" w:rsidRDefault="00172DB1" w:rsidP="00172DB1">
      <w:proofErr w:type="spellStart"/>
      <w:r>
        <w:t>bcd_decimal</w:t>
      </w:r>
      <w:proofErr w:type="spellEnd"/>
      <w:r>
        <w:tab/>
      </w:r>
      <w:r>
        <w:tab/>
      </w:r>
      <w:r>
        <w:tab/>
        <w:t>M5(</w:t>
      </w:r>
      <w:proofErr w:type="gramStart"/>
      <w:r>
        <w:t>g[</w:t>
      </w:r>
      <w:proofErr w:type="gramEnd"/>
      <w:r>
        <w:t>19:16], HEX4);</w:t>
      </w:r>
    </w:p>
    <w:p w14:paraId="5436B05E" w14:textId="77777777" w:rsidR="00172DB1" w:rsidRDefault="00172DB1" w:rsidP="00172DB1"/>
    <w:p w14:paraId="3A8710A5" w14:textId="4C1F21B7" w:rsidR="00823CC2" w:rsidRDefault="00172DB1" w:rsidP="00172DB1">
      <w:proofErr w:type="spellStart"/>
      <w:r>
        <w:t>endmodule</w:t>
      </w:r>
      <w:proofErr w:type="spellEnd"/>
      <w:r w:rsidR="00823CC2">
        <w:br w:type="page"/>
      </w:r>
    </w:p>
    <w:p w14:paraId="6A965A0A" w14:textId="77777777" w:rsidR="00823CC2" w:rsidRDefault="00823CC2" w:rsidP="00ED65D6">
      <w:pPr>
        <w:pStyle w:val="Heading1"/>
      </w:pPr>
      <w:bookmarkStart w:id="24" w:name="_Toc94351678"/>
      <w:r>
        <w:lastRenderedPageBreak/>
        <w:t>Table of Figures</w:t>
      </w:r>
      <w:bookmarkEnd w:id="24"/>
    </w:p>
    <w:p w14:paraId="25091224" w14:textId="327C84F3" w:rsidR="00823CC2" w:rsidRDefault="00823CC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91856676" w:history="1">
        <w:r w:rsidRPr="00C2443F">
          <w:rPr>
            <w:rStyle w:val="Hyperlink"/>
            <w:noProof/>
          </w:rPr>
          <w:t xml:space="preserve">Figure 1: </w:t>
        </w:r>
        <w:r w:rsidR="0002155A">
          <w:rPr>
            <w:rStyle w:val="Hyperlink"/>
            <w:noProof/>
          </w:rPr>
          <w:t>Clock Divider</w:t>
        </w:r>
        <w:r w:rsidRPr="00C2443F">
          <w:rPr>
            <w:rStyle w:val="Hyperlink"/>
            <w:noProof/>
          </w:rPr>
          <w:t xml:space="preserve"> Equation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_Toc91856676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09C71E" w14:textId="77777777" w:rsidR="00823CC2" w:rsidRDefault="00823CC2" w:rsidP="00823CC2">
      <w:r>
        <w:fldChar w:fldCharType="end"/>
      </w:r>
    </w:p>
    <w:p w14:paraId="5A28B425" w14:textId="77777777" w:rsidR="00823CC2" w:rsidRDefault="00823CC2">
      <w:r>
        <w:br w:type="page"/>
      </w:r>
    </w:p>
    <w:bookmarkStart w:id="25" w:name="_Toc94351679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id w:val="937405017"/>
        <w:docPartObj>
          <w:docPartGallery w:val="Bibliographies"/>
          <w:docPartUnique/>
        </w:docPartObj>
      </w:sdtPr>
      <w:sdtEndPr/>
      <w:sdtContent>
        <w:p w14:paraId="6693DF02" w14:textId="2473F50B" w:rsidR="00ED65D6" w:rsidRDefault="00ED65D6">
          <w:pPr>
            <w:pStyle w:val="Heading1"/>
          </w:pPr>
          <w:r>
            <w:t>References</w:t>
          </w:r>
        </w:p>
      </w:sdtContent>
    </w:sdt>
    <w:bookmarkEnd w:id="25" w:displacedByCustomXml="prev"/>
    <w:p w14:paraId="3EDA0CA6" w14:textId="77777777" w:rsidR="00265F89" w:rsidRDefault="00265F89">
      <w:pPr>
        <w:rPr>
          <w:rStyle w:val="HTMLCite"/>
          <w:rFonts w:ascii="Arial" w:hAnsi="Arial" w:cs="Arial"/>
          <w:color w:val="2021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hyperlink r:id="rId16" w:history="1">
        <w:r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  <w:shd w:val="clear" w:color="auto" w:fill="FFFFFF"/>
          </w:rPr>
          <w:t>"Binary-to-BCD Converter: "Double-Dabble Binary-to-BCD Conversion Algorithm"</w:t>
        </w:r>
      </w:hyperlink>
    </w:p>
    <w:p w14:paraId="642B93A3" w14:textId="140CF0EC" w:rsidR="00ED65D6" w:rsidRPr="00AB18C5" w:rsidRDefault="00265F89" w:rsidP="00ED65D6">
      <w:r>
        <w:rPr>
          <w:rStyle w:val="HTMLCite"/>
          <w:rFonts w:ascii="Arial" w:hAnsi="Arial" w:cs="Arial"/>
          <w:color w:val="202122"/>
          <w:sz w:val="19"/>
          <w:szCs w:val="19"/>
          <w:shd w:val="clear" w:color="auto" w:fill="FFFFFF"/>
        </w:rPr>
        <w:t>DE1-SoC User Manual</w:t>
      </w:r>
    </w:p>
    <w:sectPr w:rsidR="00ED65D6" w:rsidRPr="00AB18C5" w:rsidSect="009579A0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9C51A" w14:textId="77777777" w:rsidR="00CA399E" w:rsidRDefault="00CA399E" w:rsidP="00ED65D6">
      <w:pPr>
        <w:spacing w:after="0" w:line="240" w:lineRule="auto"/>
      </w:pPr>
      <w:r>
        <w:separator/>
      </w:r>
    </w:p>
  </w:endnote>
  <w:endnote w:type="continuationSeparator" w:id="0">
    <w:p w14:paraId="55826334" w14:textId="77777777" w:rsidR="00CA399E" w:rsidRDefault="00CA399E" w:rsidP="00ED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1343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2AACC3" w14:textId="4C8B2097" w:rsidR="0002155A" w:rsidRDefault="000215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23CA89" w14:textId="77777777" w:rsidR="0002155A" w:rsidRDefault="00021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6DE11" w14:textId="77777777" w:rsidR="00CA399E" w:rsidRDefault="00CA399E" w:rsidP="00ED65D6">
      <w:pPr>
        <w:spacing w:after="0" w:line="240" w:lineRule="auto"/>
      </w:pPr>
      <w:r>
        <w:separator/>
      </w:r>
    </w:p>
  </w:footnote>
  <w:footnote w:type="continuationSeparator" w:id="0">
    <w:p w14:paraId="6EBB5305" w14:textId="77777777" w:rsidR="00CA399E" w:rsidRDefault="00CA399E" w:rsidP="00ED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51F7E"/>
    <w:multiLevelType w:val="hybridMultilevel"/>
    <w:tmpl w:val="D4263B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59C2"/>
    <w:multiLevelType w:val="hybridMultilevel"/>
    <w:tmpl w:val="534A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12EDE"/>
    <w:multiLevelType w:val="hybridMultilevel"/>
    <w:tmpl w:val="6090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13"/>
    <w:rsid w:val="0002155A"/>
    <w:rsid w:val="000802C9"/>
    <w:rsid w:val="000A1CD4"/>
    <w:rsid w:val="000E47F3"/>
    <w:rsid w:val="00172213"/>
    <w:rsid w:val="00172DB1"/>
    <w:rsid w:val="0019593D"/>
    <w:rsid w:val="001C19B1"/>
    <w:rsid w:val="001D5017"/>
    <w:rsid w:val="00221E14"/>
    <w:rsid w:val="002320E1"/>
    <w:rsid w:val="002500DF"/>
    <w:rsid w:val="00265F89"/>
    <w:rsid w:val="00270B4D"/>
    <w:rsid w:val="0035576E"/>
    <w:rsid w:val="003668B3"/>
    <w:rsid w:val="003C6E13"/>
    <w:rsid w:val="003F1486"/>
    <w:rsid w:val="0041222E"/>
    <w:rsid w:val="004642EE"/>
    <w:rsid w:val="00480282"/>
    <w:rsid w:val="00480660"/>
    <w:rsid w:val="004808B1"/>
    <w:rsid w:val="005063F7"/>
    <w:rsid w:val="0053619C"/>
    <w:rsid w:val="00582062"/>
    <w:rsid w:val="005951AF"/>
    <w:rsid w:val="006008D5"/>
    <w:rsid w:val="00605251"/>
    <w:rsid w:val="00617B7E"/>
    <w:rsid w:val="00683BCD"/>
    <w:rsid w:val="007361F6"/>
    <w:rsid w:val="007521FD"/>
    <w:rsid w:val="00754DF7"/>
    <w:rsid w:val="00760A0F"/>
    <w:rsid w:val="00767DC6"/>
    <w:rsid w:val="00796110"/>
    <w:rsid w:val="007A1057"/>
    <w:rsid w:val="007F152E"/>
    <w:rsid w:val="008039F2"/>
    <w:rsid w:val="00813F0D"/>
    <w:rsid w:val="00823CC2"/>
    <w:rsid w:val="00846271"/>
    <w:rsid w:val="00925B7E"/>
    <w:rsid w:val="00941AC4"/>
    <w:rsid w:val="0095207A"/>
    <w:rsid w:val="009579A0"/>
    <w:rsid w:val="0098070D"/>
    <w:rsid w:val="009C4964"/>
    <w:rsid w:val="009E2905"/>
    <w:rsid w:val="00A8763E"/>
    <w:rsid w:val="00AB18C5"/>
    <w:rsid w:val="00B047EC"/>
    <w:rsid w:val="00B066F3"/>
    <w:rsid w:val="00B34B19"/>
    <w:rsid w:val="00B920C6"/>
    <w:rsid w:val="00BC1D8B"/>
    <w:rsid w:val="00BC3490"/>
    <w:rsid w:val="00BD79A1"/>
    <w:rsid w:val="00BF6BFC"/>
    <w:rsid w:val="00C0012E"/>
    <w:rsid w:val="00C11DFD"/>
    <w:rsid w:val="00C20674"/>
    <w:rsid w:val="00C2375C"/>
    <w:rsid w:val="00C33C86"/>
    <w:rsid w:val="00C93952"/>
    <w:rsid w:val="00CA399E"/>
    <w:rsid w:val="00CA56D6"/>
    <w:rsid w:val="00E343F5"/>
    <w:rsid w:val="00E504AB"/>
    <w:rsid w:val="00E54B78"/>
    <w:rsid w:val="00E7253E"/>
    <w:rsid w:val="00EB3D56"/>
    <w:rsid w:val="00ED65D6"/>
    <w:rsid w:val="00EE00E3"/>
    <w:rsid w:val="00EE6C96"/>
    <w:rsid w:val="00EF3A89"/>
    <w:rsid w:val="00F21A89"/>
    <w:rsid w:val="00FF1CF4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8A26"/>
  <w15:chartTrackingRefBased/>
  <w15:docId w15:val="{F502816B-9222-40FB-8C3A-802C81EC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9A0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BodyTextIndent"/>
    <w:link w:val="Heading4Char"/>
    <w:uiPriority w:val="9"/>
    <w:unhideWhenUsed/>
    <w:qFormat/>
    <w:rsid w:val="003668B3"/>
    <w:pPr>
      <w:keepNext/>
      <w:keepLines/>
      <w:spacing w:before="40" w:after="0"/>
      <w:ind w:left="288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79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579A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579A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579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79A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9579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668B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668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668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8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ableofFigures">
    <w:name w:val="table of figures"/>
    <w:basedOn w:val="Normal"/>
    <w:next w:val="Normal"/>
    <w:uiPriority w:val="99"/>
    <w:unhideWhenUsed/>
    <w:rsid w:val="00823CC2"/>
    <w:pPr>
      <w:spacing w:after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68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68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668B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668B3"/>
  </w:style>
  <w:style w:type="character" w:styleId="Hyperlink">
    <w:name w:val="Hyperlink"/>
    <w:basedOn w:val="DefaultParagraphFont"/>
    <w:uiPriority w:val="99"/>
    <w:unhideWhenUsed/>
    <w:rsid w:val="00823CC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D6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D65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D65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65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65D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D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5D6"/>
  </w:style>
  <w:style w:type="paragraph" w:styleId="Footer">
    <w:name w:val="footer"/>
    <w:basedOn w:val="Normal"/>
    <w:link w:val="FooterChar"/>
    <w:uiPriority w:val="99"/>
    <w:unhideWhenUsed/>
    <w:rsid w:val="00ED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5D6"/>
  </w:style>
  <w:style w:type="character" w:styleId="HTMLCite">
    <w:name w:val="HTML Cite"/>
    <w:basedOn w:val="DefaultParagraphFont"/>
    <w:uiPriority w:val="99"/>
    <w:semiHidden/>
    <w:unhideWhenUsed/>
    <w:rsid w:val="00265F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eb.archive.org/web/20120131075956/http:/edda.csie.dyu.edu.tw/course/fpga/Binary2BCD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CST%20231%20Lab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C48BA8-93F7-4243-843F-CB20DA0F1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CST 231 Lab Report Template</Template>
  <TotalTime>284</TotalTime>
  <Pages>16</Pages>
  <Words>2023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02</vt:lpstr>
    </vt:vector>
  </TitlesOfParts>
  <Company>CST 231 – Digital System Design I</Company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subject>16-bit Counter</dc:subject>
  <dc:creator>Christopher Thomas</dc:creator>
  <cp:keywords/>
  <dc:description/>
  <cp:lastModifiedBy>Christopher Thomas</cp:lastModifiedBy>
  <cp:revision>33</cp:revision>
  <dcterms:created xsi:type="dcterms:W3CDTF">2022-01-26T19:37:00Z</dcterms:created>
  <dcterms:modified xsi:type="dcterms:W3CDTF">2022-01-29T20:28:00Z</dcterms:modified>
</cp:coreProperties>
</file>